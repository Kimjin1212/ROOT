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EC406" w14:textId="6CE26943" w:rsidR="00AC214F" w:rsidRDefault="00AE1E97" w:rsidP="00AC214F">
      <w:pPr>
        <w:pStyle w:val="aff9"/>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9"/>
        <w:ind w:firstLineChars="0" w:firstLine="0"/>
        <w:jc w:val="left"/>
        <w:outlineLvl w:val="0"/>
        <w:rPr>
          <w:b/>
          <w:sz w:val="28"/>
          <w:szCs w:val="28"/>
        </w:rPr>
      </w:pPr>
      <w:r>
        <w:rPr>
          <w:rFonts w:hint="eastAsia"/>
          <w:b/>
          <w:sz w:val="28"/>
          <w:szCs w:val="28"/>
        </w:rPr>
        <w:t>수행 결과 보고서</w:t>
      </w:r>
    </w:p>
    <w:p w14:paraId="393FCA0E" w14:textId="141253C9" w:rsidR="00AE1E97" w:rsidRDefault="00AE1E97" w:rsidP="00AC214F">
      <w:pPr>
        <w:pStyle w:val="aff9"/>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B2807">
        <w:rPr>
          <w:rFonts w:hint="eastAsia"/>
          <w:b/>
          <w:sz w:val="28"/>
          <w:szCs w:val="28"/>
        </w:rPr>
        <w:t>20221060518</w:t>
      </w:r>
    </w:p>
    <w:p w14:paraId="62CF159D" w14:textId="4CF8B5DA" w:rsidR="00AE1E97" w:rsidRPr="006B2807" w:rsidRDefault="00AE1E97" w:rsidP="00AC214F">
      <w:pPr>
        <w:pStyle w:val="aff9"/>
        <w:ind w:firstLineChars="0" w:firstLine="0"/>
        <w:jc w:val="left"/>
        <w:outlineLvl w:val="0"/>
        <w:rPr>
          <w:rFonts w:eastAsia="DengXian"/>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B2807">
        <w:rPr>
          <w:rFonts w:eastAsia="DengXian" w:hint="eastAsia"/>
          <w:b/>
          <w:sz w:val="28"/>
          <w:szCs w:val="28"/>
        </w:rPr>
        <w:t>YANG JINCHEN</w:t>
      </w:r>
    </w:p>
    <w:p w14:paraId="4A2677E5" w14:textId="77777777" w:rsidR="00AE1E97" w:rsidRDefault="00AE1E97" w:rsidP="00AC214F">
      <w:pPr>
        <w:pStyle w:val="aff9"/>
        <w:ind w:firstLineChars="0" w:firstLine="0"/>
        <w:jc w:val="left"/>
        <w:outlineLvl w:val="0"/>
        <w:rPr>
          <w:b/>
          <w:sz w:val="28"/>
          <w:szCs w:val="28"/>
        </w:rPr>
      </w:pPr>
    </w:p>
    <w:p w14:paraId="10C7EF1C" w14:textId="40D26907" w:rsidR="00AE1E97" w:rsidRPr="00AE1E97" w:rsidRDefault="00AE1E97" w:rsidP="00AC214F">
      <w:pPr>
        <w:pStyle w:val="aff9"/>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77777777" w:rsidR="00AE1E97" w:rsidRPr="000142B9" w:rsidRDefault="00AE1E97" w:rsidP="00C14264">
            <w:pPr>
              <w:jc w:val="center"/>
              <w:rPr>
                <w:sz w:val="12"/>
                <w:szCs w:val="12"/>
              </w:rPr>
            </w:pP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133034F3" w:rsidR="00AE1E97" w:rsidRPr="000142B9" w:rsidRDefault="0074502A" w:rsidP="00C14264">
            <w:pPr>
              <w:jc w:val="center"/>
              <w:rPr>
                <w:rFonts w:cs="Times New Roman"/>
                <w:color w:val="auto"/>
                <w:kern w:val="2"/>
                <w:sz w:val="12"/>
                <w:szCs w:val="12"/>
              </w:rPr>
            </w:pPr>
            <w:r w:rsidRPr="0074502A">
              <w:rPr>
                <w:rFonts w:cs="Times New Roman"/>
                <w:noProof/>
                <w:color w:val="auto"/>
                <w:kern w:val="2"/>
                <w:sz w:val="12"/>
                <w:szCs w:val="12"/>
              </w:rPr>
              <w:pict w14:anchorId="7550AA8F">
                <v:shape id="_x0000_i1044" type="#_x0000_t75" style="width:105pt;height:71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77777777" w:rsidR="00980059" w:rsidRPr="000142B9" w:rsidRDefault="00980059" w:rsidP="00C14264">
            <w:pPr>
              <w:jc w:val="center"/>
              <w:rPr>
                <w:sz w:val="12"/>
                <w:szCs w:val="12"/>
              </w:rPr>
            </w:pP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1FEFEB75" w:rsidR="00980059" w:rsidRPr="000142B9" w:rsidRDefault="0098005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77777777" w:rsidR="00980059" w:rsidRPr="000142B9" w:rsidRDefault="00980059" w:rsidP="00C14264">
            <w:pPr>
              <w:jc w:val="center"/>
              <w:rPr>
                <w:sz w:val="12"/>
                <w:szCs w:val="12"/>
              </w:rPr>
            </w:pP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73585850" w:rsidR="004E113E" w:rsidRPr="004E113E" w:rsidRDefault="0074502A" w:rsidP="004E113E">
            <w:pPr>
              <w:rPr>
                <w:rFonts w:cs="Times New Roman"/>
                <w:color w:val="auto"/>
                <w:kern w:val="2"/>
                <w:sz w:val="12"/>
                <w:szCs w:val="12"/>
              </w:rPr>
            </w:pPr>
            <w:r>
              <w:rPr>
                <w:rFonts w:cs="Times New Roman"/>
                <w:color w:val="auto"/>
                <w:kern w:val="2"/>
                <w:sz w:val="12"/>
                <w:szCs w:val="12"/>
              </w:rPr>
              <w:pict w14:anchorId="154EE1C5">
                <v:shape id="_x0000_i1027" type="#_x0000_t75" style="width:103pt;height:77.5pt">
                  <v:imagedata r:id="rId9" o:title=""/>
                </v:shape>
              </w:pict>
            </w:r>
            <w:r w:rsidR="00A47A18" w:rsidRPr="00A47A18">
              <w:rPr>
                <w:rFonts w:cs="Times New Roman"/>
                <w:noProof/>
                <w:color w:val="auto"/>
                <w:kern w:val="2"/>
                <w:sz w:val="12"/>
                <w:szCs w:val="12"/>
              </w:rPr>
              <w:pict w14:anchorId="116DE92B">
                <v:shape id="_x0000_i1045" type="#_x0000_t75" style="width:106pt;height:51.5pt;visibility:visible;mso-wrap-style:square">
                  <v:imagedata r:id="rId10"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77777777" w:rsidR="00806F2F" w:rsidRPr="000142B9" w:rsidRDefault="00806F2F" w:rsidP="00C14264">
            <w:pPr>
              <w:jc w:val="center"/>
              <w:rPr>
                <w:sz w:val="12"/>
                <w:szCs w:val="12"/>
              </w:rPr>
            </w:pP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7E535729" w14:textId="77777777" w:rsidR="00806F2F" w:rsidRDefault="0074502A" w:rsidP="004E113E">
            <w:pPr>
              <w:rPr>
                <w:rFonts w:eastAsia="DengXian" w:cs="Times New Roman"/>
                <w:color w:val="auto"/>
                <w:kern w:val="2"/>
                <w:sz w:val="12"/>
                <w:szCs w:val="12"/>
                <w:lang w:eastAsia="zh-CN"/>
              </w:rPr>
            </w:pPr>
            <w:r>
              <w:rPr>
                <w:rFonts w:cs="Times New Roman"/>
                <w:color w:val="auto"/>
                <w:kern w:val="2"/>
                <w:sz w:val="12"/>
                <w:szCs w:val="12"/>
              </w:rPr>
              <w:pict w14:anchorId="34C9BEFF">
                <v:shape id="_x0000_i1028" type="#_x0000_t75" style="width:108pt;height:77.5pt">
                  <v:imagedata r:id="rId11" o:title=""/>
                </v:shape>
              </w:pict>
            </w:r>
            <w:r>
              <w:rPr>
                <w:rFonts w:cs="Times New Roman"/>
                <w:color w:val="auto"/>
                <w:kern w:val="2"/>
                <w:sz w:val="12"/>
                <w:szCs w:val="12"/>
              </w:rPr>
              <w:lastRenderedPageBreak/>
              <w:pict w14:anchorId="171C542A">
                <v:shape id="_x0000_i1029" type="#_x0000_t75" style="width:108.5pt;height:98pt">
                  <v:imagedata r:id="rId12" o:title=""/>
                </v:shape>
              </w:pict>
            </w:r>
          </w:p>
          <w:p w14:paraId="2E08EC20" w14:textId="3D648A6D" w:rsidR="00B2096A" w:rsidRPr="00B2096A" w:rsidRDefault="0074502A" w:rsidP="004E113E">
            <w:pPr>
              <w:rPr>
                <w:rFonts w:eastAsia="DengXian" w:cs="Times New Roman"/>
                <w:color w:val="auto"/>
                <w:kern w:val="2"/>
                <w:sz w:val="12"/>
                <w:szCs w:val="12"/>
                <w:lang w:eastAsia="zh-CN"/>
              </w:rPr>
            </w:pPr>
            <w:r>
              <w:rPr>
                <w:rFonts w:eastAsia="DengXian" w:cs="Times New Roman"/>
                <w:noProof/>
                <w:color w:val="auto"/>
                <w:kern w:val="2"/>
                <w:sz w:val="12"/>
                <w:szCs w:val="12"/>
                <w:lang w:eastAsia="zh-CN"/>
              </w:rPr>
              <w:pict w14:anchorId="1E4989B8">
                <v:shape id="图片 1" o:spid="_x0000_i1030" type="#_x0000_t75" style="width:108pt;height:88pt;visibility:visible;mso-wrap-style:square">
                  <v:imagedata r:id="rId13"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7777777" w:rsidR="00806F2F" w:rsidRPr="000142B9" w:rsidRDefault="00806F2F" w:rsidP="00C14264">
            <w:pPr>
              <w:jc w:val="center"/>
              <w:rPr>
                <w:sz w:val="12"/>
                <w:szCs w:val="12"/>
              </w:rPr>
            </w:pP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43FC492A" w:rsidR="00806F2F" w:rsidRDefault="0074502A" w:rsidP="004E113E">
            <w:pPr>
              <w:rPr>
                <w:rFonts w:cs="Times New Roman"/>
                <w:color w:val="auto"/>
                <w:kern w:val="2"/>
                <w:sz w:val="12"/>
                <w:szCs w:val="12"/>
              </w:rPr>
            </w:pPr>
            <w:r>
              <w:rPr>
                <w:rFonts w:cs="Times New Roman"/>
                <w:color w:val="auto"/>
                <w:kern w:val="2"/>
                <w:sz w:val="12"/>
                <w:szCs w:val="12"/>
              </w:rPr>
              <w:pict w14:anchorId="7D828FF1">
                <v:shape id="_x0000_i1031" type="#_x0000_t75" style="width:108.5pt;height:108pt">
                  <v:imagedata r:id="rId14" o:title=""/>
                </v:shape>
              </w:pict>
            </w:r>
            <w:r w:rsidR="00E71159">
              <w:rPr>
                <w:noProof/>
              </w:rPr>
              <w:t xml:space="preserve"> </w:t>
            </w:r>
            <w:r>
              <w:rPr>
                <w:rFonts w:cs="Times New Roman"/>
                <w:noProof/>
                <w:color w:val="auto"/>
                <w:kern w:val="2"/>
                <w:sz w:val="12"/>
                <w:szCs w:val="12"/>
              </w:rPr>
              <w:pict w14:anchorId="3B1877D1">
                <v:shape id="_x0000_i1032" type="#_x0000_t75" style="width:108.5pt;height:67pt;visibility:visible;mso-wrap-style:square">
                  <v:imagedata r:id="rId15" o:title=""/>
                </v:shape>
              </w:pict>
            </w:r>
          </w:p>
        </w:tc>
      </w:tr>
      <w:tr w:rsidR="00A14A7D" w:rsidRPr="009F3550"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77777777" w:rsidR="00A14A7D" w:rsidRPr="000142B9" w:rsidRDefault="00A14A7D" w:rsidP="00A14A7D">
            <w:pPr>
              <w:jc w:val="center"/>
              <w:rPr>
                <w:sz w:val="12"/>
                <w:szCs w:val="12"/>
              </w:rPr>
            </w:pP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08A8BAAF" w:rsidR="00A14A7D" w:rsidRDefault="0074502A" w:rsidP="00A14A7D">
            <w:pPr>
              <w:rPr>
                <w:rFonts w:cs="Times New Roman"/>
                <w:color w:val="auto"/>
                <w:kern w:val="2"/>
                <w:sz w:val="12"/>
                <w:szCs w:val="12"/>
              </w:rPr>
            </w:pPr>
            <w:r>
              <w:rPr>
                <w:rFonts w:cs="Times New Roman"/>
                <w:noProof/>
                <w:color w:val="auto"/>
                <w:kern w:val="2"/>
                <w:sz w:val="12"/>
                <w:szCs w:val="12"/>
              </w:rPr>
              <w:pict w14:anchorId="14FD7219">
                <v:shape id="_x0000_i1033" type="#_x0000_t75" style="width:107.5pt;height:98pt;visibility:visible;mso-wrap-style:square">
                  <v:imagedata r:id="rId16"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lastRenderedPageBreak/>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77777777" w:rsidR="00A14A7D" w:rsidRPr="000142B9" w:rsidRDefault="00A14A7D" w:rsidP="00A14A7D">
            <w:pPr>
              <w:jc w:val="center"/>
              <w:rPr>
                <w:sz w:val="12"/>
                <w:szCs w:val="12"/>
              </w:rPr>
            </w:pP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1922486E" w:rsidR="00A14A7D" w:rsidRDefault="0074502A" w:rsidP="00A14A7D">
            <w:pPr>
              <w:rPr>
                <w:rFonts w:cs="Times New Roman"/>
                <w:color w:val="auto"/>
                <w:kern w:val="2"/>
                <w:sz w:val="12"/>
                <w:szCs w:val="12"/>
              </w:rPr>
            </w:pPr>
            <w:r>
              <w:rPr>
                <w:rFonts w:cs="Times New Roman"/>
                <w:noProof/>
                <w:color w:val="auto"/>
                <w:kern w:val="2"/>
                <w:sz w:val="12"/>
                <w:szCs w:val="12"/>
              </w:rPr>
              <w:pict w14:anchorId="36740DE5">
                <v:shape id="_x0000_i1034" type="#_x0000_t75" style="width:108pt;height:3in;visibility:visible;mso-wrap-style:square">
                  <v:imagedata r:id="rId17" o:title=""/>
                </v:shape>
              </w:pict>
            </w:r>
            <w:r w:rsidR="0045463B" w:rsidRPr="0045463B">
              <w:rPr>
                <w:rFonts w:cs="Times New Roman"/>
                <w:noProof/>
                <w:color w:val="auto"/>
                <w:kern w:val="2"/>
                <w:sz w:val="12"/>
                <w:szCs w:val="12"/>
              </w:rPr>
              <w:t xml:space="preserve"> </w:t>
            </w:r>
            <w:r>
              <w:rPr>
                <w:rFonts w:cs="Times New Roman"/>
                <w:noProof/>
                <w:color w:val="auto"/>
                <w:kern w:val="2"/>
                <w:sz w:val="12"/>
                <w:szCs w:val="12"/>
              </w:rPr>
              <w:pict w14:anchorId="41F555C4">
                <v:shape id="_x0000_i1035" type="#_x0000_t75" style="width:108pt;height:226pt;visibility:visible;mso-wrap-style:square">
                  <v:imagedata r:id="rId18"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77777777" w:rsidR="00A14A7D" w:rsidRPr="000142B9" w:rsidRDefault="00A14A7D" w:rsidP="00A14A7D">
            <w:pPr>
              <w:jc w:val="center"/>
              <w:rPr>
                <w:sz w:val="12"/>
                <w:szCs w:val="12"/>
              </w:rPr>
            </w:pP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526AC7C4" w14:textId="77777777" w:rsidR="001108B0" w:rsidRDefault="001108B0" w:rsidP="00A14A7D">
            <w:pPr>
              <w:rPr>
                <w:rFonts w:eastAsia="DengXian" w:cs="Times New Roman"/>
                <w:noProof/>
                <w:color w:val="auto"/>
                <w:kern w:val="2"/>
                <w:sz w:val="12"/>
                <w:szCs w:val="12"/>
                <w:lang w:eastAsia="zh-CN"/>
              </w:rPr>
            </w:pPr>
          </w:p>
          <w:p w14:paraId="412987D8" w14:textId="5E01103E" w:rsidR="001108B0" w:rsidRDefault="001108B0" w:rsidP="00A14A7D">
            <w:pPr>
              <w:rPr>
                <w:rFonts w:eastAsia="DengXian" w:cs="Times New Roman"/>
                <w:noProof/>
                <w:color w:val="auto"/>
                <w:kern w:val="2"/>
                <w:sz w:val="12"/>
                <w:szCs w:val="12"/>
                <w:lang w:eastAsia="zh-CN"/>
              </w:rPr>
            </w:pPr>
            <w:r w:rsidRPr="001108B0">
              <w:rPr>
                <w:rFonts w:eastAsia="DengXian" w:cs="Times New Roman"/>
                <w:noProof/>
                <w:color w:val="auto"/>
                <w:kern w:val="2"/>
                <w:sz w:val="12"/>
                <w:szCs w:val="12"/>
                <w:lang w:eastAsia="zh-CN"/>
              </w:rPr>
              <w:t>https://jincyang42.pythonanywhere.com/api/photos/</w:t>
            </w:r>
          </w:p>
          <w:p w14:paraId="4DD76560" w14:textId="657E810C" w:rsidR="00A14A7D" w:rsidRDefault="0074502A" w:rsidP="00A14A7D">
            <w:pPr>
              <w:rPr>
                <w:rFonts w:cs="Times New Roman"/>
                <w:color w:val="auto"/>
                <w:kern w:val="2"/>
                <w:sz w:val="12"/>
                <w:szCs w:val="12"/>
              </w:rPr>
            </w:pPr>
            <w:r>
              <w:rPr>
                <w:rFonts w:cs="Times New Roman"/>
                <w:noProof/>
                <w:color w:val="auto"/>
                <w:kern w:val="2"/>
                <w:sz w:val="12"/>
                <w:szCs w:val="12"/>
              </w:rPr>
              <w:pict w14:anchorId="559ECA4D">
                <v:shape id="_x0000_i1036" type="#_x0000_t75" style="width:107.5pt;height:62pt;visibility:visible;mso-wrap-style:square">
                  <v:imagedata r:id="rId19"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77777777" w:rsidR="00A14A7D" w:rsidRPr="000142B9" w:rsidRDefault="00A14A7D" w:rsidP="00A14A7D">
            <w:pPr>
              <w:jc w:val="center"/>
              <w:rPr>
                <w:sz w:val="12"/>
                <w:szCs w:val="12"/>
              </w:rPr>
            </w:pP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16C12851" w14:textId="0D2C91E2" w:rsidR="001108B0" w:rsidRDefault="001108B0" w:rsidP="00A14A7D">
            <w:pPr>
              <w:rPr>
                <w:rFonts w:eastAsia="DengXian" w:cs="Times New Roman"/>
                <w:noProof/>
                <w:color w:val="auto"/>
                <w:kern w:val="2"/>
                <w:sz w:val="12"/>
                <w:szCs w:val="12"/>
                <w:lang w:eastAsia="zh-CN"/>
              </w:rPr>
            </w:pPr>
            <w:r w:rsidRPr="001108B0">
              <w:rPr>
                <w:rFonts w:eastAsia="DengXian" w:cs="Times New Roman"/>
                <w:noProof/>
                <w:color w:val="auto"/>
                <w:kern w:val="2"/>
                <w:sz w:val="12"/>
                <w:szCs w:val="12"/>
                <w:lang w:eastAsia="zh-CN"/>
              </w:rPr>
              <w:t>https://jincyang42.pythonanywhere.com/showphotos/</w:t>
            </w:r>
          </w:p>
          <w:p w14:paraId="4606E211" w14:textId="15847D21" w:rsidR="00A14A7D" w:rsidRDefault="0074502A" w:rsidP="00A14A7D">
            <w:pPr>
              <w:rPr>
                <w:rFonts w:cs="Times New Roman"/>
                <w:color w:val="auto"/>
                <w:kern w:val="2"/>
                <w:sz w:val="12"/>
                <w:szCs w:val="12"/>
              </w:rPr>
            </w:pPr>
            <w:r>
              <w:rPr>
                <w:rFonts w:cs="Times New Roman"/>
                <w:noProof/>
                <w:color w:val="auto"/>
                <w:kern w:val="2"/>
                <w:sz w:val="12"/>
                <w:szCs w:val="12"/>
              </w:rPr>
              <w:pict w14:anchorId="6A76FA36">
                <v:shape id="_x0000_i1037" type="#_x0000_t75" style="width:108pt;height:56.5pt;visibility:visible;mso-wrap-style:square">
                  <v:imagedata r:id="rId20"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lastRenderedPageBreak/>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206F531B" w:rsidR="00A14A7D" w:rsidRDefault="002E42C5" w:rsidP="00A14A7D">
            <w:pPr>
              <w:rPr>
                <w:rFonts w:eastAsia="맑은 고딕" w:cs="Times New Roman"/>
                <w:color w:val="auto"/>
                <w:kern w:val="2"/>
                <w:sz w:val="12"/>
                <w:szCs w:val="12"/>
              </w:rPr>
            </w:pPr>
            <w:r>
              <w:rPr>
                <w:rFonts w:eastAsia="DengXian" w:cs="Times New Roman" w:hint="eastAsia"/>
                <w:color w:val="auto"/>
                <w:kern w:val="2"/>
                <w:sz w:val="12"/>
                <w:szCs w:val="12"/>
                <w:lang w:eastAsia="zh-CN"/>
              </w:rPr>
              <w:t>2</w:t>
            </w:r>
            <w:r>
              <w:rPr>
                <w:rFonts w:eastAsia="맑은 고딕" w:cs="Times New Roman" w:hint="eastAsia"/>
                <w:color w:val="auto"/>
                <w:kern w:val="2"/>
                <w:sz w:val="12"/>
                <w:szCs w:val="12"/>
              </w:rPr>
              <w:t>개</w:t>
            </w:r>
          </w:p>
        </w:tc>
      </w:tr>
      <w:tr w:rsidR="00A14A7D" w:rsidRPr="00AC214F" w14:paraId="463DE81F" w14:textId="77777777" w:rsidTr="00980059">
        <w:trPr>
          <w:trHeight w:val="655"/>
        </w:trPr>
        <w:tc>
          <w:tcPr>
            <w:tcW w:w="595" w:type="dxa"/>
            <w:shd w:val="clear" w:color="auto" w:fill="auto"/>
            <w:vAlign w:val="center"/>
          </w:tcPr>
          <w:p w14:paraId="7A9471AE" w14:textId="5B246374" w:rsidR="00A14A7D" w:rsidRDefault="00623266" w:rsidP="00A14A7D">
            <w:pPr>
              <w:jc w:val="center"/>
              <w:rPr>
                <w:sz w:val="12"/>
                <w:szCs w:val="12"/>
              </w:rPr>
            </w:pPr>
            <w:r w:rsidRPr="00623266">
              <w:rPr>
                <w:sz w:val="12"/>
                <w:szCs w:val="12"/>
              </w:rPr>
              <w:t>Automatically clear old data:</w:t>
            </w: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1978822C" w14:textId="059FA0A3" w:rsidR="00A14A7D" w:rsidRDefault="00623266" w:rsidP="00A14A7D">
            <w:pPr>
              <w:rPr>
                <w:sz w:val="12"/>
                <w:szCs w:val="12"/>
              </w:rPr>
            </w:pPr>
            <w:r w:rsidRPr="00623266">
              <w:rPr>
                <w:sz w:val="12"/>
                <w:szCs w:val="12"/>
              </w:rPr>
              <w:t>저장된 오래된 이미지 파일을 정기적으로 삭제하여 폴더의 저장 공간을 과도하게 차지하지 않도록 합니다. 매일 한 번씩 확인하여 지정된 시간(1일)을 초과한 파일을 삭제하도록 설정할 수 있습니다.</w:t>
            </w: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5760CEDB" w:rsidR="00A14A7D" w:rsidRDefault="0074502A" w:rsidP="00A14A7D">
            <w:pPr>
              <w:rPr>
                <w:rFonts w:cs="Times New Roman"/>
                <w:color w:val="auto"/>
                <w:kern w:val="2"/>
                <w:sz w:val="12"/>
                <w:szCs w:val="12"/>
              </w:rPr>
            </w:pPr>
            <w:r>
              <w:rPr>
                <w:rFonts w:cs="Times New Roman"/>
                <w:noProof/>
                <w:color w:val="auto"/>
                <w:kern w:val="2"/>
                <w:sz w:val="12"/>
                <w:szCs w:val="12"/>
              </w:rPr>
              <w:pict w14:anchorId="41634111">
                <v:shape id="_x0000_i1038" type="#_x0000_t75" style="width:108pt;height:41pt;visibility:visible;mso-wrap-style:square">
                  <v:imagedata r:id="rId21" o:title=""/>
                </v:shape>
              </w:pict>
            </w:r>
          </w:p>
        </w:tc>
      </w:tr>
      <w:tr w:rsidR="00A14A7D" w:rsidRPr="00AC214F" w14:paraId="69C2EAC6" w14:textId="77777777" w:rsidTr="00980059">
        <w:trPr>
          <w:trHeight w:val="655"/>
        </w:trPr>
        <w:tc>
          <w:tcPr>
            <w:tcW w:w="595" w:type="dxa"/>
            <w:shd w:val="clear" w:color="auto" w:fill="auto"/>
            <w:vAlign w:val="center"/>
          </w:tcPr>
          <w:p w14:paraId="6592A25C" w14:textId="690EBB17" w:rsidR="00A14A7D" w:rsidRDefault="00AC64EA" w:rsidP="00A14A7D">
            <w:pPr>
              <w:jc w:val="center"/>
              <w:rPr>
                <w:sz w:val="12"/>
                <w:szCs w:val="12"/>
              </w:rPr>
            </w:pPr>
            <w:r w:rsidRPr="00AC64EA">
              <w:rPr>
                <w:sz w:val="12"/>
                <w:szCs w:val="12"/>
              </w:rPr>
              <w:t>Local data cache</w:t>
            </w: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32C40F5D" w:rsidR="00A14A7D" w:rsidRDefault="00AC64EA" w:rsidP="00A14A7D">
            <w:pPr>
              <w:rPr>
                <w:sz w:val="12"/>
                <w:szCs w:val="12"/>
              </w:rPr>
            </w:pPr>
            <w:r w:rsidRPr="00AC64EA">
              <w:rPr>
                <w:sz w:val="12"/>
                <w:szCs w:val="12"/>
              </w:rPr>
              <w:t xml:space="preserve">서버 연결 실패 시: 검출 결과와 이미지를 로컬 캐시 폴더에 임시 저장할 수 있으며, 서버 연결이 복구되면 자동으로 </w:t>
            </w:r>
            <w:proofErr w:type="spellStart"/>
            <w:r w:rsidRPr="00AC64EA">
              <w:rPr>
                <w:sz w:val="12"/>
                <w:szCs w:val="12"/>
              </w:rPr>
              <w:t>캐시된</w:t>
            </w:r>
            <w:proofErr w:type="spellEnd"/>
            <w:r w:rsidRPr="00AC64EA">
              <w:rPr>
                <w:sz w:val="12"/>
                <w:szCs w:val="12"/>
              </w:rPr>
              <w:t xml:space="preserve"> 내용을 업로드할 수 있습니다.</w:t>
            </w: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97D8AC7" w:rsidR="00A14A7D" w:rsidRDefault="0074502A" w:rsidP="00A14A7D">
            <w:pPr>
              <w:rPr>
                <w:rFonts w:cs="Times New Roman"/>
                <w:color w:val="auto"/>
                <w:kern w:val="2"/>
                <w:sz w:val="12"/>
                <w:szCs w:val="12"/>
              </w:rPr>
            </w:pPr>
            <w:r>
              <w:rPr>
                <w:rFonts w:cs="Times New Roman"/>
                <w:color w:val="auto"/>
                <w:kern w:val="2"/>
                <w:sz w:val="12"/>
                <w:szCs w:val="12"/>
              </w:rPr>
              <w:pict w14:anchorId="5DBB3539">
                <v:shape id="_x0000_i1039" type="#_x0000_t75" style="width:108pt;height:62pt">
                  <v:imagedata r:id="rId22" o:title=""/>
                </v:shape>
              </w:pict>
            </w: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0250C1E6" w:rsidR="00A14A7D" w:rsidRDefault="0074502A" w:rsidP="00A14A7D">
            <w:pPr>
              <w:rPr>
                <w:rFonts w:cs="Times New Roman"/>
                <w:color w:val="auto"/>
                <w:kern w:val="2"/>
                <w:sz w:val="12"/>
                <w:szCs w:val="12"/>
              </w:rPr>
            </w:pPr>
            <w:r>
              <w:rPr>
                <w:rFonts w:cs="Times New Roman"/>
                <w:color w:val="auto"/>
                <w:kern w:val="2"/>
                <w:sz w:val="12"/>
                <w:szCs w:val="12"/>
              </w:rPr>
              <w:pict w14:anchorId="4BA7E032">
                <v:shape id="_x0000_i1040" type="#_x0000_t75" style="width:102.5pt;height:61.5pt">
                  <v:imagedata r:id="rId23" o:title=""/>
                </v:shape>
              </w:pict>
            </w: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9"/>
        <w:ind w:firstLineChars="0" w:firstLine="0"/>
        <w:jc w:val="left"/>
        <w:outlineLvl w:val="0"/>
        <w:rPr>
          <w:b/>
          <w:szCs w:val="22"/>
          <w:lang w:val="en-US"/>
        </w:rPr>
      </w:pPr>
    </w:p>
    <w:sectPr w:rsidR="00B741D8" w:rsidRPr="002146FC" w:rsidSect="0016461D">
      <w:headerReference w:type="default" r:id="rId24"/>
      <w:footerReference w:type="even" r:id="rId25"/>
      <w:footerReference w:type="default" r:id="rId26"/>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403AD" w14:textId="77777777" w:rsidR="00535B6D" w:rsidRDefault="00535B6D">
      <w:r>
        <w:separator/>
      </w:r>
    </w:p>
    <w:p w14:paraId="294DB860" w14:textId="77777777" w:rsidR="00535B6D" w:rsidRDefault="00535B6D"/>
  </w:endnote>
  <w:endnote w:type="continuationSeparator" w:id="0">
    <w:p w14:paraId="11F89A04" w14:textId="77777777" w:rsidR="00535B6D" w:rsidRDefault="00535B6D">
      <w:r>
        <w:continuationSeparator/>
      </w:r>
    </w:p>
    <w:p w14:paraId="09394736" w14:textId="77777777" w:rsidR="00535B6D" w:rsidRDefault="00535B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D933" w14:textId="77777777" w:rsidR="00AC214F" w:rsidRDefault="00AC214F">
    <w:pPr>
      <w:pStyle w:val="affc"/>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c"/>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419011" w14:textId="77777777" w:rsidR="00535B6D" w:rsidRDefault="00535B6D">
      <w:r>
        <w:separator/>
      </w:r>
    </w:p>
    <w:p w14:paraId="3040B5F1" w14:textId="77777777" w:rsidR="00535B6D" w:rsidRDefault="00535B6D"/>
  </w:footnote>
  <w:footnote w:type="continuationSeparator" w:id="0">
    <w:p w14:paraId="71BA001F" w14:textId="77777777" w:rsidR="00535B6D" w:rsidRDefault="00535B6D">
      <w:r>
        <w:continuationSeparator/>
      </w:r>
    </w:p>
    <w:p w14:paraId="07A3997B" w14:textId="77777777" w:rsidR="00535B6D" w:rsidRDefault="00535B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EE9" w14:textId="521B58B4" w:rsidR="00AC214F" w:rsidRPr="00630DA5" w:rsidRDefault="00000000" w:rsidP="00C024BD">
    <w:pPr>
      <w:pStyle w:val="aff9"/>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5pt;height:10.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08B0"/>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2A06"/>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0E0"/>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2C5"/>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3CB"/>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63B"/>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3B09"/>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1C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B6D"/>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7C7"/>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266"/>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07"/>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47"/>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02A"/>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4809"/>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0B26"/>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550"/>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47A18"/>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4EA"/>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96A"/>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2B"/>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87D01"/>
    <w:rsid w:val="00D90660"/>
    <w:rsid w:val="00D90F0A"/>
    <w:rsid w:val="00D90FEC"/>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2BD3"/>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159"/>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4B79"/>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a"/>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3"/>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0"/>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0"/>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1"/>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0"/>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1"/>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1"/>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aff"/>
    <w:rsid w:val="00146AFA"/>
    <w:pPr>
      <w:snapToGrid w:val="0"/>
      <w:jc w:val="left"/>
    </w:pPr>
    <w:rPr>
      <w:color w:val="auto"/>
      <w:kern w:val="2"/>
      <w:sz w:val="18"/>
    </w:rPr>
  </w:style>
  <w:style w:type="character" w:styleId="aff0">
    <w:name w:val="footnote reference"/>
    <w:aliases w:val="Ⅳ. 개선권고사항_각주,96. 표그림"/>
    <w:rPr>
      <w:vertAlign w:val="superscript"/>
    </w:rPr>
  </w:style>
  <w:style w:type="paragraph" w:customStyle="1" w:styleId="23">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3"/>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1">
    <w:name w:val="표제목"/>
    <w:basedOn w:val="af9"/>
    <w:rsid w:val="00F14EEC"/>
    <w:pPr>
      <w:jc w:val="center"/>
    </w:pPr>
    <w:rPr>
      <w:rFonts w:ascii="Arial" w:hAnsi="Arial"/>
      <w:b/>
    </w:rPr>
  </w:style>
  <w:style w:type="paragraph" w:styleId="TOC1">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2">
    <w:name w:val="표머리"/>
    <w:basedOn w:val="af9"/>
    <w:qFormat/>
    <w:rsid w:val="00F14EEC"/>
    <w:pPr>
      <w:widowControl/>
      <w:wordWrap/>
      <w:adjustRightInd w:val="0"/>
      <w:spacing w:line="280" w:lineRule="atLeast"/>
      <w:jc w:val="center"/>
      <w:textAlignment w:val="center"/>
    </w:pPr>
    <w:rPr>
      <w:b/>
    </w:rPr>
  </w:style>
  <w:style w:type="paragraph" w:customStyle="1" w:styleId="aff3">
    <w:name w:val="Ⅴ.상세검토사항_가.검토현황"/>
    <w:basedOn w:val="af9"/>
    <w:rsid w:val="00B5469B"/>
    <w:rPr>
      <w:b/>
      <w:sz w:val="24"/>
    </w:rPr>
  </w:style>
  <w:style w:type="character" w:customStyle="1" w:styleId="aff4">
    <w:name w:val="Ⅴ.상세검토사항_영역명"/>
    <w:rsid w:val="005A65FC"/>
    <w:rPr>
      <w:rFonts w:ascii="바탕체" w:eastAsia="바탕체" w:hAnsi="바탕체"/>
      <w:b/>
      <w:color w:val="000000"/>
      <w:sz w:val="28"/>
      <w:lang w:eastAsia="ko-KR"/>
    </w:rPr>
  </w:style>
  <w:style w:type="character" w:customStyle="1" w:styleId="aff5">
    <w:name w:val="Ⅴ.상세검토사항_나.문제점 및 개선권사항"/>
    <w:rsid w:val="005B260B"/>
    <w:rPr>
      <w:rFonts w:ascii="바탕체" w:eastAsia="바탕체" w:hAnsi="바탕체"/>
      <w:b/>
      <w:bCs/>
      <w:color w:val="000000"/>
      <w:sz w:val="24"/>
    </w:rPr>
  </w:style>
  <w:style w:type="paragraph" w:customStyle="1" w:styleId="aff6">
    <w:name w:val="Ⅴ.상세검토사항_꼭지서식"/>
    <w:basedOn w:val="af9"/>
    <w:qFormat/>
    <w:rsid w:val="00E55D15"/>
    <w:pPr>
      <w:spacing w:line="336" w:lineRule="auto"/>
      <w:ind w:left="301" w:hanging="301"/>
    </w:pPr>
    <w:rPr>
      <w:b/>
    </w:rPr>
  </w:style>
  <w:style w:type="paragraph" w:customStyle="1" w:styleId="aff7">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8">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
    <w:rsid w:val="006471E5"/>
    <w:pPr>
      <w:numPr>
        <w:numId w:val="2"/>
      </w:numPr>
    </w:pPr>
    <w:rPr>
      <w:rFonts w:cs="Times New Roman"/>
      <w:szCs w:val="22"/>
      <w:lang w:val="x-none" w:eastAsia="x-none"/>
    </w:rPr>
  </w:style>
  <w:style w:type="character" w:customStyle="1" w:styleId="Char">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9">
    <w:name w:val="바탕글"/>
    <w:basedOn w:val="af9"/>
    <w:link w:val="Char1"/>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a">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affb"/>
    <w:rsid w:val="00E41C4C"/>
    <w:pPr>
      <w:tabs>
        <w:tab w:val="center" w:pos="4252"/>
        <w:tab w:val="right" w:pos="8504"/>
      </w:tabs>
      <w:snapToGrid w:val="0"/>
    </w:pPr>
    <w:rPr>
      <w:color w:val="auto"/>
      <w:kern w:val="2"/>
    </w:rPr>
  </w:style>
  <w:style w:type="paragraph" w:styleId="affc">
    <w:name w:val="footer"/>
    <w:aliases w:val="홀,footer odd,왼쪽,Footer-Even,f"/>
    <w:basedOn w:val="af9"/>
    <w:link w:val="affd"/>
    <w:uiPriority w:val="99"/>
    <w:rsid w:val="00E41C4C"/>
    <w:pPr>
      <w:tabs>
        <w:tab w:val="center" w:pos="4252"/>
        <w:tab w:val="right" w:pos="8504"/>
      </w:tabs>
      <w:snapToGrid w:val="0"/>
    </w:pPr>
    <w:rPr>
      <w:color w:val="auto"/>
      <w:kern w:val="2"/>
    </w:rPr>
  </w:style>
  <w:style w:type="table" w:styleId="affe">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f">
    <w:name w:val="감리보고서_문서번호"/>
    <w:basedOn w:val="af9"/>
    <w:rsid w:val="0087537E"/>
    <w:pPr>
      <w:spacing w:after="120" w:line="295" w:lineRule="auto"/>
      <w:ind w:left="200" w:right="200"/>
      <w:jc w:val="right"/>
    </w:pPr>
    <w:rPr>
      <w:sz w:val="20"/>
    </w:rPr>
  </w:style>
  <w:style w:type="character" w:customStyle="1" w:styleId="afff0">
    <w:name w:val="감리보고서_표지_대상사업명"/>
    <w:rsid w:val="0087537E"/>
    <w:rPr>
      <w:rFonts w:ascii="궁서체" w:eastAsia="궁서체" w:hAnsi="궁서체"/>
      <w:b/>
      <w:bCs/>
      <w:color w:val="000000"/>
      <w:spacing w:val="-30"/>
      <w:w w:val="92"/>
      <w:sz w:val="56"/>
      <w:szCs w:val="48"/>
    </w:rPr>
  </w:style>
  <w:style w:type="paragraph" w:customStyle="1" w:styleId="afff1">
    <w:name w:val="감리보고서_표지_감리단계"/>
    <w:basedOn w:val="af9"/>
    <w:rsid w:val="0087537E"/>
    <w:pPr>
      <w:jc w:val="center"/>
    </w:pPr>
    <w:rPr>
      <w:rFonts w:ascii="궁서체" w:eastAsia="궁서체" w:hAnsi="궁서체"/>
      <w:b/>
      <w:sz w:val="48"/>
      <w:szCs w:val="48"/>
    </w:rPr>
  </w:style>
  <w:style w:type="paragraph" w:customStyle="1" w:styleId="afff2">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3">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4">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5">
    <w:name w:val="감리보고서_표지_제출서문"/>
    <w:rsid w:val="0087537E"/>
    <w:rPr>
      <w:rFonts w:ascii="바탕체" w:eastAsia="바탕체" w:hAnsi="바탕체"/>
      <w:color w:val="000000"/>
      <w:sz w:val="22"/>
    </w:rPr>
  </w:style>
  <w:style w:type="character" w:customStyle="1" w:styleId="afff6">
    <w:name w:val="감리보고서_제출서문_년월일"/>
    <w:rsid w:val="0087537E"/>
    <w:rPr>
      <w:rFonts w:eastAsia="바탕체"/>
      <w:sz w:val="26"/>
    </w:rPr>
  </w:style>
  <w:style w:type="paragraph" w:customStyle="1" w:styleId="afff7">
    <w:name w:val="감리보고서_대표이사"/>
    <w:basedOn w:val="af9"/>
    <w:rsid w:val="0087537E"/>
    <w:pPr>
      <w:ind w:left="200" w:right="200" w:firstLine="220"/>
      <w:jc w:val="right"/>
    </w:pPr>
    <w:rPr>
      <w:sz w:val="30"/>
    </w:rPr>
  </w:style>
  <w:style w:type="paragraph" w:customStyle="1" w:styleId="afff8">
    <w:name w:val="감리보고서_제출서문_감리인"/>
    <w:basedOn w:val="af9"/>
    <w:rsid w:val="0087537E"/>
    <w:pPr>
      <w:ind w:left="200" w:right="200" w:firstLine="5610"/>
    </w:pPr>
  </w:style>
  <w:style w:type="paragraph" w:customStyle="1" w:styleId="afff9">
    <w:name w:val="감리보고서_목차"/>
    <w:basedOn w:val="af9"/>
    <w:rsid w:val="0087537E"/>
    <w:pPr>
      <w:spacing w:line="480" w:lineRule="atLeast"/>
      <w:ind w:left="200" w:right="200"/>
      <w:jc w:val="center"/>
    </w:pPr>
    <w:rPr>
      <w:b/>
      <w:bCs/>
      <w:sz w:val="40"/>
    </w:rPr>
  </w:style>
  <w:style w:type="character" w:customStyle="1" w:styleId="afffa">
    <w:name w:val="감리보고서_목차 항목"/>
    <w:rsid w:val="0087537E"/>
    <w:rPr>
      <w:rFonts w:ascii="바탕체" w:eastAsia="바탕체" w:hAnsi="바탕체"/>
      <w:b/>
      <w:bCs/>
      <w:color w:val="000000"/>
      <w:sz w:val="28"/>
    </w:rPr>
  </w:style>
  <w:style w:type="character" w:customStyle="1" w:styleId="afffb">
    <w:name w:val="감리보고서_목차 세부 항목"/>
    <w:rsid w:val="0087537E"/>
    <w:rPr>
      <w:rFonts w:ascii="바탕체" w:eastAsia="바탕체" w:hAnsi="바탕체"/>
      <w:color w:val="000000"/>
      <w:sz w:val="24"/>
      <w:szCs w:val="24"/>
    </w:rPr>
  </w:style>
  <w:style w:type="paragraph" w:customStyle="1" w:styleId="afffc">
    <w:name w:val="감리보고서_구성항목"/>
    <w:basedOn w:val="af9"/>
    <w:rsid w:val="0087537E"/>
    <w:pPr>
      <w:jc w:val="center"/>
    </w:pPr>
    <w:rPr>
      <w:b/>
      <w:bCs/>
      <w:sz w:val="48"/>
      <w:szCs w:val="48"/>
    </w:rPr>
  </w:style>
  <w:style w:type="paragraph" w:customStyle="1" w:styleId="afffd">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d"/>
    <w:rsid w:val="0087537E"/>
    <w:rPr>
      <w:color w:val="000000"/>
      <w:sz w:val="22"/>
      <w:lang w:val="en-US" w:eastAsia="ko-KR" w:bidi="ar-SA"/>
    </w:rPr>
  </w:style>
  <w:style w:type="paragraph" w:customStyle="1" w:styleId="afffe">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e"/>
    <w:rsid w:val="0087537E"/>
    <w:rPr>
      <w:rFonts w:ascii="바탕체" w:eastAsia="바탕체" w:hAnsi="바탕"/>
      <w:b/>
      <w:color w:val="000000"/>
      <w:sz w:val="24"/>
      <w:lang w:val="en-US" w:eastAsia="ko-KR" w:bidi="ar-SA"/>
    </w:rPr>
  </w:style>
  <w:style w:type="paragraph" w:customStyle="1" w:styleId="affff">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f0">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f1">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2">
    <w:name w:val="Ⅳ. 개선권고사항_총평_종합의견"/>
    <w:basedOn w:val="af9"/>
    <w:qFormat/>
    <w:rsid w:val="0087537E"/>
    <w:pPr>
      <w:autoSpaceDE w:val="0"/>
      <w:autoSpaceDN w:val="0"/>
      <w:ind w:left="400" w:firstLine="320"/>
    </w:pPr>
    <w:rPr>
      <w:szCs w:val="22"/>
    </w:rPr>
  </w:style>
  <w:style w:type="paragraph" w:customStyle="1" w:styleId="affff3">
    <w:name w:val="Ⅲ. 총 평_타이틀"/>
    <w:basedOn w:val="aff9"/>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4">
    <w:name w:val="Ⅲ. 총 평_구성항목"/>
    <w:rsid w:val="0087537E"/>
    <w:rPr>
      <w:rFonts w:ascii="바탕체" w:eastAsia="바탕체" w:hAnsi="바탕체"/>
      <w:b/>
      <w:bCs/>
      <w:color w:val="000000"/>
      <w:sz w:val="24"/>
    </w:rPr>
  </w:style>
  <w:style w:type="paragraph" w:customStyle="1" w:styleId="affff5">
    <w:name w:val="Ⅳ. 개선권고사항_타이틀"/>
    <w:basedOn w:val="aff9"/>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6">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7">
    <w:name w:val="Ⅵ. 붙임_항목_타이틀"/>
    <w:rsid w:val="00D24229"/>
    <w:rPr>
      <w:rFonts w:eastAsia="바탕체"/>
      <w:b/>
      <w:bCs/>
      <w:color w:val="000000"/>
      <w:sz w:val="24"/>
    </w:rPr>
  </w:style>
  <w:style w:type="character" w:styleId="affff8">
    <w:name w:val="page number"/>
    <w:aliases w:val="바닥글1"/>
    <w:basedOn w:val="afa"/>
    <w:qFormat/>
    <w:rsid w:val="00D24229"/>
  </w:style>
  <w:style w:type="paragraph" w:customStyle="1" w:styleId="affff9">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a">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b">
    <w:name w:val="Hyperlink"/>
    <w:rsid w:val="00D24229"/>
    <w:rPr>
      <w:color w:val="0000FF"/>
      <w:u w:val="single"/>
    </w:rPr>
  </w:style>
  <w:style w:type="paragraph" w:customStyle="1" w:styleId="41">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4">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3">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c">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d">
    <w:name w:val="Ⅵ. 붙임_타이틀"/>
    <w:rsid w:val="00D24229"/>
    <w:pPr>
      <w:jc w:val="center"/>
    </w:pPr>
    <w:rPr>
      <w:b/>
      <w:color w:val="000000"/>
      <w:kern w:val="2"/>
      <w:sz w:val="48"/>
      <w:szCs w:val="48"/>
    </w:rPr>
  </w:style>
  <w:style w:type="paragraph" w:customStyle="1" w:styleId="affffe">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f">
    <w:name w:val="Ⅵ. 붙임_목차 항목"/>
    <w:rsid w:val="00D24229"/>
    <w:rPr>
      <w:rFonts w:ascii="바탕체" w:eastAsia="바탕체" w:hAnsi="바탕체"/>
      <w:b/>
      <w:bCs/>
      <w:color w:val="000000"/>
      <w:sz w:val="28"/>
    </w:rPr>
  </w:style>
  <w:style w:type="character" w:customStyle="1" w:styleId="afffff0">
    <w:name w:val="Ⅵ. 붙임_목차_세부항목"/>
    <w:rsid w:val="00D24229"/>
    <w:rPr>
      <w:rFonts w:ascii="바탕체" w:eastAsia="바탕체" w:hAnsi="바탕체"/>
      <w:b/>
      <w:bCs/>
      <w:color w:val="000000"/>
      <w:sz w:val="22"/>
      <w:szCs w:val="28"/>
    </w:rPr>
  </w:style>
  <w:style w:type="character" w:customStyle="1" w:styleId="afffff1">
    <w:name w:val="Ⅵ. 붙임_목차_세부내용"/>
    <w:rsid w:val="00D24229"/>
    <w:rPr>
      <w:rFonts w:ascii="바탕체" w:eastAsia="바탕체" w:hAnsi="바탕체" w:cs="Arial"/>
      <w:color w:val="000000"/>
      <w:sz w:val="22"/>
    </w:rPr>
  </w:style>
  <w:style w:type="paragraph" w:styleId="afffff2">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afffff3"/>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
    <w:qFormat/>
    <w:rsid w:val="00951038"/>
    <w:rPr>
      <w:rFonts w:cs="Times New Roman"/>
      <w:b/>
      <w:lang w:val="x-none" w:eastAsia="x-none"/>
    </w:rPr>
  </w:style>
  <w:style w:type="paragraph" w:customStyle="1" w:styleId="24">
    <w:name w:val="스타일2"/>
    <w:basedOn w:val="afe"/>
    <w:next w:val="1d"/>
    <w:link w:val="2Char0"/>
    <w:qFormat/>
    <w:rsid w:val="00951038"/>
    <w:rPr>
      <w:rFonts w:cs="Times New Roman"/>
      <w:b/>
      <w:lang w:val="x-none" w:eastAsia="x-none"/>
    </w:rPr>
  </w:style>
  <w:style w:type="paragraph" w:customStyle="1" w:styleId="35">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4">
    <w:name w:val="표.머리"/>
    <w:basedOn w:val="af9"/>
    <w:rsid w:val="007C1405"/>
    <w:pPr>
      <w:autoSpaceDE w:val="0"/>
      <w:autoSpaceDN w:val="0"/>
      <w:spacing w:line="240" w:lineRule="atLeast"/>
      <w:jc w:val="center"/>
    </w:pPr>
    <w:rPr>
      <w:rFonts w:cs="바탕"/>
      <w:b/>
      <w:bCs/>
      <w:sz w:val="20"/>
    </w:rPr>
  </w:style>
  <w:style w:type="paragraph" w:styleId="TOC3">
    <w:name w:val="toc 3"/>
    <w:basedOn w:val="af9"/>
    <w:next w:val="af9"/>
    <w:link w:val="TOC30"/>
    <w:autoRedefine/>
    <w:qFormat/>
    <w:rsid w:val="006A7FFA"/>
    <w:pPr>
      <w:ind w:leftChars="400" w:left="850"/>
    </w:pPr>
    <w:rPr>
      <w:rFonts w:cs="Times New Roman"/>
      <w:color w:val="auto"/>
      <w:kern w:val="2"/>
      <w:lang w:val="x-none" w:eastAsia="x-none"/>
    </w:rPr>
  </w:style>
  <w:style w:type="paragraph" w:styleId="afffff5">
    <w:name w:val="Plain Text"/>
    <w:basedOn w:val="af9"/>
    <w:link w:val="afffff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7">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8">
    <w:name w:val="표문장"/>
    <w:rsid w:val="005A0136"/>
    <w:pPr>
      <w:widowControl w:val="0"/>
      <w:autoSpaceDE w:val="0"/>
      <w:autoSpaceDN w:val="0"/>
      <w:adjustRightInd w:val="0"/>
      <w:spacing w:line="326" w:lineRule="atLeast"/>
    </w:pPr>
    <w:rPr>
      <w:color w:val="000000"/>
      <w:sz w:val="19"/>
      <w:szCs w:val="19"/>
    </w:rPr>
  </w:style>
  <w:style w:type="paragraph" w:customStyle="1" w:styleId="afffff9">
    <w:name w:val="새표준"/>
    <w:basedOn w:val="af9"/>
    <w:qFormat/>
    <w:rsid w:val="005A0136"/>
    <w:pPr>
      <w:spacing w:line="360" w:lineRule="atLeast"/>
    </w:pPr>
  </w:style>
  <w:style w:type="paragraph" w:customStyle="1" w:styleId="afffffa">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b">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afffffc"/>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d">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5">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4">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2">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3">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2">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e">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f">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f0">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f1">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f2">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f3">
    <w:name w:val="Balloon Text"/>
    <w:basedOn w:val="af9"/>
    <w:link w:val="affffff4"/>
    <w:rsid w:val="005A0136"/>
    <w:rPr>
      <w:rFonts w:ascii="Arial" w:eastAsia="돋움" w:hAnsi="Arial"/>
      <w:color w:val="auto"/>
      <w:kern w:val="2"/>
      <w:sz w:val="18"/>
      <w:szCs w:val="18"/>
    </w:rPr>
  </w:style>
  <w:style w:type="character" w:customStyle="1" w:styleId="affffff4">
    <w:name w:val="批注框文本 字符"/>
    <w:link w:val="affffff3"/>
    <w:rsid w:val="005A0136"/>
    <w:rPr>
      <w:rFonts w:ascii="Arial" w:eastAsia="돋움" w:hAnsi="Arial"/>
      <w:kern w:val="2"/>
      <w:sz w:val="18"/>
      <w:szCs w:val="18"/>
      <w:lang w:val="en-US" w:eastAsia="ko-KR" w:bidi="ar-SA"/>
    </w:rPr>
  </w:style>
  <w:style w:type="paragraph" w:styleId="affffff5">
    <w:name w:val="Body Text"/>
    <w:aliases w:val="body text,t,bt,coding,본문 제목,방법론 본문,EHPT,Body Text2"/>
    <w:basedOn w:val="af9"/>
    <w:link w:val="affffff6"/>
    <w:rsid w:val="005A0136"/>
    <w:pPr>
      <w:ind w:left="419" w:hanging="62"/>
    </w:pPr>
    <w:rPr>
      <w:rFonts w:hAnsi="News701 BT"/>
      <w:color w:val="auto"/>
      <w:kern w:val="2"/>
    </w:rPr>
  </w:style>
  <w:style w:type="character" w:customStyle="1" w:styleId="affffff6">
    <w:name w:val="正文文本 字符"/>
    <w:aliases w:val="body text 字符,t 字符,bt 字符,coding 字符,본문 제목 字符,방법론 본문 字符,EHPT 字符,Body Text2 字符"/>
    <w:link w:val="affffff5"/>
    <w:rsid w:val="005A0136"/>
    <w:rPr>
      <w:rFonts w:ascii="바탕체" w:eastAsia="바탕체" w:hAnsi="News701 BT"/>
      <w:kern w:val="2"/>
      <w:sz w:val="22"/>
      <w:lang w:val="en-US" w:eastAsia="ko-KR" w:bidi="ar-SA"/>
    </w:rPr>
  </w:style>
  <w:style w:type="paragraph" w:customStyle="1" w:styleId="affffff7">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8">
    <w:name w:val="Document Map"/>
    <w:basedOn w:val="af9"/>
    <w:link w:val="affffff9"/>
    <w:rsid w:val="005A0136"/>
    <w:pPr>
      <w:shd w:val="clear" w:color="auto" w:fill="000080"/>
    </w:pPr>
    <w:rPr>
      <w:rFonts w:ascii="Arial" w:eastAsia="돋움체" w:hAnsi="Arial"/>
      <w:color w:val="auto"/>
      <w:kern w:val="2"/>
      <w:sz w:val="20"/>
    </w:rPr>
  </w:style>
  <w:style w:type="character" w:customStyle="1" w:styleId="affffff9">
    <w:name w:val="文档结构图 字符"/>
    <w:link w:val="affffff8"/>
    <w:rsid w:val="005A0136"/>
    <w:rPr>
      <w:rFonts w:ascii="Arial" w:eastAsia="돋움체" w:hAnsi="Arial"/>
      <w:kern w:val="2"/>
      <w:lang w:val="en-US" w:eastAsia="ko-KR" w:bidi="ar-SA"/>
    </w:rPr>
  </w:style>
  <w:style w:type="paragraph" w:styleId="affffffa">
    <w:name w:val="Date"/>
    <w:basedOn w:val="af9"/>
    <w:next w:val="af9"/>
    <w:link w:val="affffffb"/>
    <w:rsid w:val="005A0136"/>
  </w:style>
  <w:style w:type="character" w:customStyle="1" w:styleId="affffffb">
    <w:name w:val="日期 字符"/>
    <w:link w:val="affffffa"/>
    <w:rsid w:val="005A0136"/>
    <w:rPr>
      <w:rFonts w:ascii="바탕체" w:eastAsia="바탕체"/>
      <w:color w:val="000000"/>
      <w:sz w:val="22"/>
      <w:lang w:val="en-US" w:eastAsia="ko-KR" w:bidi="ar-SA"/>
    </w:rPr>
  </w:style>
  <w:style w:type="character" w:styleId="affffffc">
    <w:name w:val="FollowedHyperlink"/>
    <w:rsid w:val="005A0136"/>
    <w:rPr>
      <w:color w:val="800080"/>
      <w:u w:val="single"/>
    </w:rPr>
  </w:style>
  <w:style w:type="paragraph" w:customStyle="1" w:styleId="affffffd">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b"/>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5">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0"/>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0">
    <w:name w:val="HTML 预设格式 字符"/>
    <w:link w:val="HTML"/>
    <w:rsid w:val="005A0136"/>
    <w:rPr>
      <w:rFonts w:ascii="돋움" w:eastAsia="돋움" w:hAnsi="Courier New" w:cs="Courier New"/>
      <w:lang w:val="en-US" w:eastAsia="ko-KR" w:bidi="ar-SA"/>
    </w:rPr>
  </w:style>
  <w:style w:type="paragraph" w:customStyle="1" w:styleId="26">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e">
    <w:name w:val="표안 (가운데)"/>
    <w:basedOn w:val="af9"/>
    <w:autoRedefine/>
    <w:rsid w:val="005A0136"/>
    <w:pPr>
      <w:jc w:val="center"/>
    </w:pPr>
    <w:rPr>
      <w:sz w:val="20"/>
    </w:rPr>
  </w:style>
  <w:style w:type="paragraph" w:styleId="a">
    <w:name w:val="List Bullet"/>
    <w:aliases w:val="1"/>
    <w:basedOn w:val="affffff5"/>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f5"/>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7">
    <w:name w:val="글머리기호2"/>
    <w:basedOn w:val="affffff5"/>
    <w:autoRedefine/>
    <w:rsid w:val="005A0136"/>
    <w:pPr>
      <w:spacing w:line="360" w:lineRule="atLeast"/>
      <w:ind w:left="0" w:firstLine="0"/>
    </w:pPr>
    <w:rPr>
      <w:rFonts w:ascii="Arial" w:hAnsi="Arial"/>
      <w:color w:val="000000"/>
      <w:sz w:val="20"/>
    </w:rPr>
  </w:style>
  <w:style w:type="paragraph" w:customStyle="1" w:styleId="bdchoi3">
    <w:name w:val="bdchoi3"/>
    <w:basedOn w:val="45"/>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8"/>
    <w:rsid w:val="005A0136"/>
    <w:pPr>
      <w:numPr>
        <w:numId w:val="15"/>
      </w:numPr>
      <w:tabs>
        <w:tab w:val="clear" w:pos="1800"/>
        <w:tab w:val="num" w:pos="360"/>
        <w:tab w:val="num" w:pos="400"/>
        <w:tab w:val="num" w:pos="885"/>
      </w:tabs>
      <w:ind w:left="1531" w:firstLine="0"/>
    </w:pPr>
    <w:rPr>
      <w:color w:val="FF00FF"/>
    </w:rPr>
  </w:style>
  <w:style w:type="paragraph" w:styleId="28">
    <w:name w:val="Body Text Indent 2"/>
    <w:basedOn w:val="af9"/>
    <w:link w:val="29"/>
    <w:rsid w:val="005A0136"/>
    <w:pPr>
      <w:spacing w:after="20"/>
      <w:ind w:left="1531"/>
    </w:pPr>
    <w:rPr>
      <w:rFonts w:ascii="굴림" w:eastAsia="굴림"/>
      <w:color w:val="auto"/>
      <w:kern w:val="2"/>
      <w:sz w:val="20"/>
      <w:lang w:bidi="he-IL"/>
    </w:rPr>
  </w:style>
  <w:style w:type="character" w:customStyle="1" w:styleId="29">
    <w:name w:val="正文文本缩进 2 字符"/>
    <w:link w:val="28"/>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f">
    <w:name w:val="(가)"/>
    <w:basedOn w:val="af9"/>
    <w:rsid w:val="005A0136"/>
    <w:pPr>
      <w:ind w:left="953" w:hanging="499"/>
    </w:pPr>
  </w:style>
  <w:style w:type="paragraph" w:customStyle="1" w:styleId="afffffff0">
    <w:name w:val="&lt;&lt;현황"/>
    <w:basedOn w:val="af9"/>
    <w:rsid w:val="005A0136"/>
    <w:pPr>
      <w:ind w:left="181"/>
    </w:pPr>
  </w:style>
  <w:style w:type="paragraph" w:customStyle="1" w:styleId="1f2">
    <w:name w:val="검토항목(1)"/>
    <w:basedOn w:val="af9"/>
    <w:link w:val="1Char1"/>
    <w:rsid w:val="005A0136"/>
    <w:pPr>
      <w:ind w:left="578" w:hanging="397"/>
    </w:pPr>
    <w:rPr>
      <w:b/>
      <w:bCs/>
      <w:color w:val="auto"/>
      <w:kern w:val="2"/>
    </w:rPr>
  </w:style>
  <w:style w:type="paragraph" w:styleId="2a">
    <w:name w:val="Body Text 2"/>
    <w:aliases w:val="1.1 절본문"/>
    <w:basedOn w:val="af9"/>
    <w:link w:val="2b"/>
    <w:rsid w:val="005A0136"/>
    <w:pPr>
      <w:jc w:val="center"/>
    </w:pPr>
    <w:rPr>
      <w:rFonts w:hAnsi="바탕"/>
      <w:kern w:val="2"/>
    </w:rPr>
  </w:style>
  <w:style w:type="character" w:customStyle="1" w:styleId="2b">
    <w:name w:val="正文文本 2 字符"/>
    <w:aliases w:val="1.1 절본문 字符"/>
    <w:link w:val="2a"/>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f1">
    <w:name w:val="바탕체"/>
    <w:basedOn w:val="27"/>
    <w:rsid w:val="005A0136"/>
  </w:style>
  <w:style w:type="paragraph" w:styleId="afffffff2">
    <w:name w:val="Body Text Indent"/>
    <w:basedOn w:val="af9"/>
    <w:link w:val="afffffff3"/>
    <w:rsid w:val="005A0136"/>
    <w:pPr>
      <w:spacing w:after="180"/>
      <w:ind w:leftChars="400" w:left="851"/>
    </w:pPr>
    <w:rPr>
      <w:color w:val="auto"/>
      <w:kern w:val="2"/>
      <w:sz w:val="20"/>
    </w:rPr>
  </w:style>
  <w:style w:type="character" w:customStyle="1" w:styleId="afffffff3">
    <w:name w:val="正文文本缩进 字符"/>
    <w:link w:val="afffffff2"/>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8"/>
    <w:rsid w:val="005A0136"/>
    <w:pPr>
      <w:spacing w:after="180"/>
    </w:pPr>
    <w:rPr>
      <w:color w:val="auto"/>
      <w:kern w:val="2"/>
      <w:sz w:val="16"/>
      <w:szCs w:val="16"/>
    </w:rPr>
  </w:style>
  <w:style w:type="character" w:customStyle="1" w:styleId="38">
    <w:name w:val="正文文本 3 字符"/>
    <w:aliases w:val="1.1.1 소절본문 字符"/>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f4">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a"/>
    <w:link w:val="9ptChar"/>
    <w:autoRedefine/>
    <w:rsid w:val="005A0136"/>
    <w:pPr>
      <w:adjustRightInd w:val="0"/>
      <w:snapToGrid/>
      <w:spacing w:line="360" w:lineRule="atLeast"/>
      <w:textAlignment w:val="baseline"/>
    </w:pPr>
  </w:style>
  <w:style w:type="character" w:customStyle="1" w:styleId="affb">
    <w:name w:val="页眉 字符"/>
    <w:aliases w:val="도표(-) 字符,h 字符,도표(-)1 字符,도표(-)2 字符,도표(-)3 字符,도표(-)4 字符,도표(-)5 字符,도표(-)6 字符,도표(-)7 字符,도표(-)11 字符,도표(-)21 字符,도표(-)31 字符,도표(-)41 字符,도표(-)51 字符,도표(-)8 字符,도표(-)12 字符,도표(-)22 字符,도표(-)32 字符,도표(-)42 字符,도표(-)52 字符,도표(-)61 字符,도표(-)9 字符,도표(-)13 字符,도표(-)23 字符"/>
    <w:link w:val="affa"/>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f5">
    <w:name w:val="Strong"/>
    <w:qFormat/>
    <w:rsid w:val="005A0136"/>
    <w:rPr>
      <w:b/>
      <w:bCs/>
    </w:rPr>
  </w:style>
  <w:style w:type="paragraph" w:styleId="afffffff6">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f7">
    <w:name w:val="index heading"/>
    <w:basedOn w:val="af9"/>
    <w:next w:val="af9"/>
    <w:rsid w:val="005A0136"/>
    <w:pPr>
      <w:adjustRightInd w:val="0"/>
      <w:spacing w:line="280" w:lineRule="atLeast"/>
      <w:textAlignment w:val="baseline"/>
    </w:pPr>
  </w:style>
  <w:style w:type="paragraph" w:customStyle="1" w:styleId="afffffff8">
    <w:name w:val="표머리 + 굴림"/>
    <w:aliases w:val="(기호) 바탕,굵게 없음"/>
    <w:basedOn w:val="aff2"/>
    <w:rsid w:val="005A0136"/>
    <w:rPr>
      <w:rFonts w:ascii="굴림" w:eastAsia="굴림" w:hAnsi="바탕"/>
      <w:b w:val="0"/>
    </w:rPr>
  </w:style>
  <w:style w:type="character" w:customStyle="1" w:styleId="afffff6">
    <w:name w:val="纯文本 字符"/>
    <w:link w:val="afffff5"/>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f9">
    <w:name w:val="내용"/>
    <w:basedOn w:val="af9"/>
    <w:link w:val="Char2"/>
    <w:rsid w:val="005A0136"/>
    <w:pPr>
      <w:autoSpaceDE w:val="0"/>
      <w:autoSpaceDN w:val="0"/>
      <w:ind w:leftChars="200" w:left="400"/>
    </w:pPr>
    <w:rPr>
      <w:rFonts w:ascii="굴림체" w:eastAsia="굴림" w:hAnsi="굴림체" w:cs="바탕"/>
      <w:color w:val="auto"/>
      <w:kern w:val="2"/>
    </w:rPr>
  </w:style>
  <w:style w:type="character" w:customStyle="1" w:styleId="Char2">
    <w:name w:val="내용 Char"/>
    <w:link w:val="afffffff9"/>
    <w:rsid w:val="005A0136"/>
    <w:rPr>
      <w:rFonts w:ascii="굴림체" w:eastAsia="굴림" w:hAnsi="굴림체" w:cs="바탕"/>
      <w:kern w:val="2"/>
      <w:sz w:val="22"/>
      <w:lang w:val="en-US" w:eastAsia="ko-KR" w:bidi="ar-SA"/>
    </w:rPr>
  </w:style>
  <w:style w:type="paragraph" w:styleId="46">
    <w:name w:val="List 4"/>
    <w:basedOn w:val="af9"/>
    <w:rsid w:val="005A0136"/>
    <w:pPr>
      <w:ind w:leftChars="800" w:left="100" w:hangingChars="200" w:hanging="200"/>
    </w:pPr>
  </w:style>
  <w:style w:type="character" w:customStyle="1" w:styleId="1a">
    <w:name w:val="标题 1 字符"/>
    <w:aliases w:val="중제목 字符,제목 1 (5.2 응용시스템) 字符,Attribute Heading 1 字符,Part 字符,H1 字符,H11 字符,H12 字符,I 字符,큰제목 字符,장 字符,Annex 字符,Attribute Heading 11 字符,Attribute Heading 12 字符,가.1 字符,가.2 字符,가.3 字符,가.4 字符,가.5 字符,가.6 字符,가.11 字符,가.21 字符,가.31 字符,가.41 字符,가.51 字符,가.7 字符"/>
    <w:link w:val="19"/>
    <w:rsid w:val="005A0136"/>
    <w:rPr>
      <w:rFonts w:ascii="Arial" w:eastAsia="돋움" w:hAnsi="Arial"/>
      <w:kern w:val="2"/>
      <w:sz w:val="24"/>
      <w:lang w:val="en-US" w:eastAsia="ko-KR" w:bidi="ar-SA"/>
    </w:rPr>
  </w:style>
  <w:style w:type="character" w:customStyle="1" w:styleId="22">
    <w:name w:val="标题 2 字符"/>
    <w:aliases w:val="제목 2(가. 검토현황) 字符,Attribute Heading 2 字符,H2 字符,Chapter Title 字符,제목 2 Char 字符,1). 字符,H21 字符,H22 字符,H211 字符,H23 字符,H212 字符,H24 字符,H25 字符,H26 字符,H27 字符,제목2 字符,중간제목 字符,제목 1.1 字符,Char 字符,제목 2 Char1 字符,제목 2 Char Char 字符,제목 2 Char1 Char Char 字符,h2 字符"/>
    <w:link w:val="21"/>
    <w:rsid w:val="005A0136"/>
    <w:rPr>
      <w:rFonts w:ascii="Arial" w:eastAsia="돋움" w:hAnsi="Arial"/>
      <w:kern w:val="2"/>
      <w:sz w:val="22"/>
      <w:lang w:val="en-US" w:eastAsia="ko-KR" w:bidi="ar-SA"/>
    </w:rPr>
  </w:style>
  <w:style w:type="character" w:customStyle="1" w:styleId="33">
    <w:name w:val="标题 3 字符"/>
    <w:aliases w:val="제목 3((1) 혹은 (가)) 字符,Table Attribute Heading 字符,Section 字符,제목 3 Char 字符,가) 字符,가 字符,제목3 字符,Char1 字符,H3 字符,H31 字符,H32 字符,H311 字符,H33 字符,H312 字符,H321 字符,H34 字符,H313 字符,H322 字符,H35 字符,H314 字符,H36 字符,H315 字符,H37 字符,H316 字符,작은제목 字符,제목2.3 字符,H3 Char 字符"/>
    <w:link w:val="31"/>
    <w:rsid w:val="005A0136"/>
    <w:rPr>
      <w:rFonts w:ascii="한양헤드라인" w:eastAsia="한양헤드라인" w:hAnsi="Arial" w:cs="Times New Roman"/>
      <w:color w:val="000000"/>
      <w:sz w:val="28"/>
      <w:lang w:val="x-none" w:eastAsia="x-none"/>
    </w:rPr>
  </w:style>
  <w:style w:type="character" w:customStyle="1" w:styleId="40">
    <w:name w:val="标题 4 字符"/>
    <w:aliases w:val="1.2.3.4. 字符,tse_제목 4 字符,H4 字符,H41 字符,H42 字符,H43 字符,H411 字符,H421 字符,H44 字符,H412 字符,H422 字符,H45 字符,H413 字符,H423 字符,H46 字符,H414 字符,H424 字符,H47 字符,H415 字符,H425 字符,H48 字符,H416 字符,H426 字符,H49 字符,H417 字符,H427 字符,#1 字符,1) 字符,참조제목 字符,h4 字符,Main He 字符"/>
    <w:link w:val="4"/>
    <w:rsid w:val="005A0136"/>
    <w:rPr>
      <w:rFonts w:ascii="돋움" w:eastAsia="돋움"/>
      <w:b/>
      <w:color w:val="000000"/>
      <w:kern w:val="2"/>
      <w:sz w:val="22"/>
      <w:lang w:val="en-US" w:eastAsia="ko-KR" w:bidi="ar-SA"/>
    </w:rPr>
  </w:style>
  <w:style w:type="character" w:customStyle="1" w:styleId="50">
    <w:name w:val="标题 5 字符"/>
    <w:aliases w:val="가. 字符,tse_제목 5 字符,제목5 字符,H5 字符,동그라미1 字符,1.1.1.1.1 字符,1.1.1.1 字符,(1)제목 字符,6 字符,（내용）제목３ 字符,1.1.1. 字符"/>
    <w:link w:val="5"/>
    <w:rsid w:val="005A0136"/>
    <w:rPr>
      <w:rFonts w:cs="Times New Roman"/>
      <w:color w:val="000000"/>
      <w:w w:val="90"/>
      <w:kern w:val="20"/>
      <w:sz w:val="28"/>
      <w:lang w:val="x-none" w:eastAsia="x-none"/>
    </w:rPr>
  </w:style>
  <w:style w:type="character" w:customStyle="1" w:styleId="61">
    <w:name w:val="标题 6 字符"/>
    <w:aliases w:val="(미사용6) 字符,(1) 字符,DO NOT USE_h6 字符,ㄱ 字符,가). 字符,동그라미 ㄱ 字符,2) 字符,H6 字符,Org Heading 4 字符,Ref Heading 3 字符,rh3 字符,제목_ 1) 字符,H61 字符,H62 字符,H63 字符,H64 字符,H65 字符,H66 字符,H67 字符,H68 字符,H69 字符,H610 字符,H611 字符,H612 字符,H613 字符,H614 字符,H615 字符,H616 字符,H617 字符"/>
    <w:link w:val="60"/>
    <w:rsid w:val="005A0136"/>
    <w:rPr>
      <w:rFonts w:ascii="굴림" w:eastAsia="굴림"/>
      <w:b/>
      <w:color w:val="000000"/>
      <w:kern w:val="2"/>
      <w:sz w:val="18"/>
      <w:lang w:val="en-US" w:eastAsia="ko-KR" w:bidi="ar-SA"/>
    </w:rPr>
  </w:style>
  <w:style w:type="character" w:customStyle="1" w:styleId="70">
    <w:name w:val="标题 7 字符"/>
    <w:aliases w:val="(미사용7) 字符,DO NOT USE_h7 字符,제목 7 Char 字符,(가) Char 字符,DO NOT USE_h7 Char 字符,제목 7 Char1 字符,제목 7 Char Char 字符,(가) Char Char 字符,DO NOT USE_h7 Char Char 字符,(가) Char1 字符,DO NOT USE_h7 Char1 字符,7 字符,제목4_2 字符,제목 7 Ch 字符,Org Heading 5 字符,h5 字符,제목_가) 字符"/>
    <w:link w:val="7"/>
    <w:rsid w:val="005A0136"/>
    <w:rPr>
      <w:rFonts w:ascii="바탕체" w:eastAsia="바탕체"/>
      <w:sz w:val="24"/>
      <w:lang w:val="en-US" w:eastAsia="ko-KR" w:bidi="ar-SA"/>
    </w:rPr>
  </w:style>
  <w:style w:type="character" w:customStyle="1" w:styleId="81">
    <w:name w:val="标题 8 字符"/>
    <w:aliases w:val="(미사용8) 字符,1.1.1.1 글 字符,DO NOT USE_h8 字符,제목_① (미사용8) 字符,갈호 숫자 字符,지방세_제목8 字符,8 字符"/>
    <w:link w:val="80"/>
    <w:rsid w:val="005A0136"/>
    <w:rPr>
      <w:rFonts w:ascii="바탕체" w:eastAsia="바탕체"/>
      <w:sz w:val="24"/>
      <w:lang w:val="en-US" w:eastAsia="ko-KR" w:bidi="ar-SA"/>
    </w:rPr>
  </w:style>
  <w:style w:type="character" w:customStyle="1" w:styleId="91">
    <w:name w:val="标题 9 字符"/>
    <w:aliases w:val="(미사용9) 字符,그림 설명 字符,List Procedure Heading 字符,lproch 字符,DO NOT USE_h9 字符,제목_ㄱ (미사용9) 字符,갈호 문자 字符,9 字符,Level 9 字符,Prelim 字符"/>
    <w:link w:val="90"/>
    <w:rsid w:val="005A0136"/>
    <w:rPr>
      <w:rFonts w:ascii="바탕체" w:eastAsia="바탕체"/>
      <w:sz w:val="24"/>
      <w:lang w:val="en-US" w:eastAsia="ko-KR" w:bidi="ar-SA"/>
    </w:rPr>
  </w:style>
  <w:style w:type="character" w:customStyle="1" w:styleId="aff">
    <w:name w:val="脚注文本 字符"/>
    <w:link w:val="afe"/>
    <w:rsid w:val="005A0136"/>
    <w:rPr>
      <w:rFonts w:eastAsia="바탕체"/>
      <w:kern w:val="2"/>
      <w:sz w:val="18"/>
      <w:lang w:val="en-US" w:eastAsia="ko-KR" w:bidi="ar-SA"/>
    </w:rPr>
  </w:style>
  <w:style w:type="paragraph" w:customStyle="1" w:styleId="afffffffa">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b">
    <w:name w:val="본문 내용"/>
    <w:basedOn w:val="af9"/>
    <w:next w:val="af9"/>
    <w:rsid w:val="005A0136"/>
    <w:pPr>
      <w:autoSpaceDE w:val="0"/>
      <w:autoSpaceDN w:val="0"/>
    </w:pPr>
    <w:rPr>
      <w:rFonts w:ascii="굴림체" w:eastAsia="굴림체" w:hAnsi="굴림체"/>
      <w:sz w:val="20"/>
    </w:rPr>
  </w:style>
  <w:style w:type="character" w:customStyle="1" w:styleId="affd">
    <w:name w:val="页脚 字符"/>
    <w:aliases w:val="홀 字符,footer odd 字符,왼쪽 字符,Footer-Even 字符,f 字符"/>
    <w:link w:val="affc"/>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c">
    <w:name w:val="(가) 본문"/>
    <w:link w:val="Char3"/>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3">
    <w:name w:val="(가) 본문 Char"/>
    <w:link w:val="afffffffc"/>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0">
    <w:name w:val="홀 Char1"/>
    <w:aliases w:val="footer odd Char1,왼쪽 Char Char1,바닥글 Char1,왼쪽 Char1"/>
    <w:rsid w:val="009012FB"/>
    <w:rPr>
      <w:rFonts w:eastAsia="바탕체"/>
      <w:kern w:val="2"/>
      <w:sz w:val="22"/>
      <w:lang w:val="en-US" w:eastAsia="ko-KR" w:bidi="ar-SA"/>
    </w:rPr>
  </w:style>
  <w:style w:type="paragraph" w:customStyle="1" w:styleId="afffffffd">
    <w:name w:val="보고서_본문"/>
    <w:basedOn w:val="af9"/>
    <w:link w:val="Char4"/>
    <w:rsid w:val="009012FB"/>
    <w:pPr>
      <w:adjustRightInd w:val="0"/>
      <w:spacing w:before="288" w:line="360" w:lineRule="atLeast"/>
      <w:ind w:left="720"/>
      <w:textAlignment w:val="baseline"/>
    </w:pPr>
    <w:rPr>
      <w:rFonts w:ascii="굴림체" w:eastAsia="굴림체"/>
      <w:color w:val="auto"/>
      <w:sz w:val="20"/>
    </w:rPr>
  </w:style>
  <w:style w:type="character" w:customStyle="1" w:styleId="Char4">
    <w:name w:val="보고서_본문 Char"/>
    <w:link w:val="afffffffd"/>
    <w:rsid w:val="009012FB"/>
    <w:rPr>
      <w:rFonts w:ascii="굴림체" w:eastAsia="굴림체"/>
      <w:lang w:val="en-US" w:eastAsia="ko-KR" w:bidi="ar-SA"/>
    </w:rPr>
  </w:style>
  <w:style w:type="character" w:customStyle="1" w:styleId="1Char1">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e">
    <w:name w:val="표목차"/>
    <w:next w:val="af9"/>
    <w:link w:val="Char11"/>
    <w:rsid w:val="009012FB"/>
    <w:pPr>
      <w:spacing w:before="100" w:beforeAutospacing="1"/>
      <w:ind w:leftChars="360" w:left="720"/>
    </w:pPr>
    <w:rPr>
      <w:rFonts w:ascii="바탕" w:eastAsia="바탕" w:hAnsi="바탕" w:cs="바탕"/>
      <w:b/>
      <w:bCs/>
      <w:color w:val="FF0000"/>
      <w:kern w:val="2"/>
    </w:rPr>
  </w:style>
  <w:style w:type="character" w:customStyle="1" w:styleId="Char11">
    <w:name w:val="표목차 Char1"/>
    <w:link w:val="afffffffe"/>
    <w:rsid w:val="009012FB"/>
    <w:rPr>
      <w:rFonts w:ascii="바탕" w:eastAsia="바탕" w:hAnsi="바탕" w:cs="바탕"/>
      <w:b/>
      <w:bCs/>
      <w:color w:val="FF0000"/>
      <w:kern w:val="2"/>
      <w:lang w:val="en-US" w:eastAsia="ko-KR" w:bidi="ar-SA"/>
    </w:rPr>
  </w:style>
  <w:style w:type="character" w:customStyle="1" w:styleId="Char5">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2"/>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f">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f0">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f1">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c">
    <w:name w:val="목차2"/>
    <w:basedOn w:val="1fd"/>
    <w:rsid w:val="001D4084"/>
    <w:pPr>
      <w:tabs>
        <w:tab w:val="left" w:pos="709"/>
      </w:tabs>
    </w:pPr>
    <w:rPr>
      <w:sz w:val="28"/>
    </w:rPr>
  </w:style>
  <w:style w:type="paragraph" w:customStyle="1" w:styleId="39">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d">
    <w:name w:val="상세 2"/>
    <w:basedOn w:val="1fe"/>
    <w:rsid w:val="001D4084"/>
    <w:pPr>
      <w:ind w:left="1815"/>
    </w:pPr>
  </w:style>
  <w:style w:type="paragraph" w:customStyle="1" w:styleId="affffffff2">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f3">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7">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e">
    <w:name w:val="표준2"/>
    <w:basedOn w:val="af9"/>
    <w:rsid w:val="001D4084"/>
    <w:pPr>
      <w:adjustRightInd w:val="0"/>
      <w:spacing w:line="240" w:lineRule="atLeast"/>
      <w:ind w:left="1440"/>
      <w:textAlignment w:val="baseline"/>
    </w:pPr>
    <w:rPr>
      <w:noProof/>
      <w:sz w:val="24"/>
    </w:rPr>
  </w:style>
  <w:style w:type="paragraph" w:customStyle="1" w:styleId="82">
    <w:name w:val="표준8"/>
    <w:basedOn w:val="2e"/>
    <w:rsid w:val="001D4084"/>
  </w:style>
  <w:style w:type="paragraph" w:customStyle="1" w:styleId="93">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a">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f4">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f5">
    <w:name w:val="항목유형"/>
    <w:basedOn w:val="afffffb"/>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f6">
    <w:name w:val="표내부점"/>
    <w:basedOn w:val="af9"/>
    <w:rsid w:val="001D4084"/>
    <w:pPr>
      <w:tabs>
        <w:tab w:val="num" w:pos="-840"/>
      </w:tabs>
      <w:spacing w:before="40" w:after="40" w:line="120" w:lineRule="atLeast"/>
      <w:ind w:left="249" w:hanging="249"/>
    </w:pPr>
    <w:rPr>
      <w:sz w:val="24"/>
    </w:rPr>
  </w:style>
  <w:style w:type="paragraph" w:customStyle="1" w:styleId="affffffff7">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f8">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f9">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a">
    <w:name w:val="표 네모"/>
    <w:basedOn w:val="affffffff7"/>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f7"/>
    <w:rsid w:val="001D4084"/>
    <w:pPr>
      <w:tabs>
        <w:tab w:val="clear" w:pos="350"/>
        <w:tab w:val="num" w:pos="360"/>
        <w:tab w:val="num" w:pos="465"/>
        <w:tab w:val="num" w:pos="500"/>
        <w:tab w:val="num" w:pos="720"/>
        <w:tab w:val="num" w:pos="900"/>
      </w:tabs>
      <w:ind w:left="500" w:right="198" w:hanging="400"/>
    </w:pPr>
    <w:rPr>
      <w:b w:val="0"/>
    </w:rPr>
  </w:style>
  <w:style w:type="paragraph" w:customStyle="1" w:styleId="64">
    <w:name w:val="본문 6"/>
    <w:basedOn w:val="60"/>
    <w:next w:val="53"/>
    <w:link w:val="6Char"/>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3">
    <w:name w:val="본문 5"/>
    <w:basedOn w:val="af9"/>
    <w:rsid w:val="001D4084"/>
    <w:pPr>
      <w:ind w:left="397" w:firstLine="550"/>
    </w:pPr>
  </w:style>
  <w:style w:type="paragraph" w:customStyle="1" w:styleId="48">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b">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b">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c">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a"/>
    <w:rsid w:val="001D4084"/>
    <w:pPr>
      <w:keepNext/>
      <w:adjustRightInd w:val="0"/>
      <w:spacing w:after="120" w:line="360" w:lineRule="atLeast"/>
      <w:textAlignment w:val="baseline"/>
    </w:pPr>
    <w:rPr>
      <w:rFonts w:ascii="돋움체" w:eastAsia="돋움체" w:hAnsi="Arial"/>
      <w:sz w:val="26"/>
    </w:rPr>
  </w:style>
  <w:style w:type="paragraph" w:customStyle="1" w:styleId="affffffffc">
    <w:name w:val="표안본문"/>
    <w:basedOn w:val="af9"/>
    <w:rsid w:val="001D4084"/>
    <w:pPr>
      <w:spacing w:line="300" w:lineRule="atLeast"/>
      <w:ind w:left="57"/>
    </w:pPr>
    <w:rPr>
      <w:rFonts w:ascii="Arial" w:eastAsia="굴림체" w:hAnsi="Arial"/>
    </w:rPr>
  </w:style>
  <w:style w:type="paragraph" w:customStyle="1" w:styleId="affffffffd">
    <w:name w:val="표안제목"/>
    <w:basedOn w:val="affffffffc"/>
    <w:rsid w:val="001D4084"/>
    <w:pPr>
      <w:spacing w:line="360" w:lineRule="atLeast"/>
      <w:ind w:left="0"/>
      <w:jc w:val="center"/>
    </w:pPr>
    <w:rPr>
      <w:b/>
    </w:rPr>
  </w:style>
  <w:style w:type="paragraph" w:customStyle="1" w:styleId="Bar">
    <w:name w:val="Bar"/>
    <w:basedOn w:val="affa"/>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e">
    <w:name w:val="대제목"/>
    <w:next w:val="affffff5"/>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f">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f">
    <w:name w:val="서식2"/>
    <w:basedOn w:val="af9"/>
    <w:rsid w:val="001D4084"/>
    <w:pPr>
      <w:autoSpaceDE w:val="0"/>
      <w:autoSpaceDN w:val="0"/>
      <w:jc w:val="center"/>
    </w:pPr>
    <w:rPr>
      <w:rFonts w:ascii="굴림체" w:eastAsia="굴림체" w:hAnsi="굴림체"/>
      <w:sz w:val="20"/>
    </w:rPr>
  </w:style>
  <w:style w:type="paragraph" w:customStyle="1" w:styleId="49">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f0">
    <w:name w:val="본문(가)"/>
    <w:basedOn w:val="af9"/>
    <w:rsid w:val="001D4084"/>
    <w:pPr>
      <w:ind w:leftChars="100" w:left="750" w:hangingChars="250" w:hanging="550"/>
    </w:pPr>
  </w:style>
  <w:style w:type="paragraph" w:customStyle="1" w:styleId="afffffffff1">
    <w:name w:val="번호 가)"/>
    <w:basedOn w:val="afffffb"/>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b"/>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5">
    <w:name w:val="제목6"/>
    <w:next w:val="affffc"/>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3">
    <w:name w:val="제목7"/>
    <w:next w:val="affffc"/>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3">
    <w:name w:val="제목8"/>
    <w:aliases w:val="①"/>
    <w:next w:val="affffc"/>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4">
    <w:name w:val="제목9"/>
    <w:next w:val="affffc"/>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a">
    <w:name w:val="목차4"/>
    <w:next w:val="affffc"/>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4">
    <w:name w:val="목차5"/>
    <w:next w:val="affffc"/>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6">
    <w:name w:val="목차6"/>
    <w:next w:val="affffc"/>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4">
    <w:name w:val="목차7"/>
    <w:next w:val="affffc"/>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4">
    <w:name w:val="목차8"/>
    <w:next w:val="affffc"/>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5">
    <w:name w:val="목차9"/>
    <w:next w:val="affffc"/>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f2">
    <w:name w:val="틀목차"/>
    <w:next w:val="affffc"/>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f3">
    <w:name w:val="미주"/>
    <w:next w:val="affffc"/>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f4">
    <w:name w:val="색인"/>
    <w:next w:val="affffc"/>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f5">
    <w:name w:val="꼬리말"/>
    <w:next w:val="affffc"/>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c"/>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f0">
    <w:name w:val="하이퍼헤딩2"/>
    <w:next w:val="affffc"/>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d">
    <w:name w:val="하이퍼헤딩3"/>
    <w:next w:val="affffc"/>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b">
    <w:name w:val="하이퍼헤딩4"/>
    <w:next w:val="affffc"/>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5">
    <w:name w:val="하이퍼헤딩5"/>
    <w:next w:val="affffc"/>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7">
    <w:name w:val="하이퍼헤딩6"/>
    <w:next w:val="affffc"/>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0"/>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1">
    <w:name w:val="HTML Bottom of Form"/>
    <w:basedOn w:val="af9"/>
    <w:next w:val="af9"/>
    <w:link w:val="z-2"/>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f6">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f7">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f8">
    <w:name w:val="내용:가"/>
    <w:basedOn w:val="af9"/>
    <w:rsid w:val="001D4084"/>
    <w:pPr>
      <w:ind w:left="-1" w:firstLineChars="91" w:firstLine="207"/>
    </w:pPr>
    <w:rPr>
      <w:bCs/>
      <w:snapToGrid w:val="0"/>
      <w:sz w:val="24"/>
      <w:szCs w:val="28"/>
    </w:rPr>
  </w:style>
  <w:style w:type="paragraph" w:customStyle="1" w:styleId="1ff6">
    <w:name w:val="내용:(1)"/>
    <w:basedOn w:val="afffffffff8"/>
    <w:rsid w:val="001D4084"/>
    <w:pPr>
      <w:ind w:firstLineChars="200" w:firstLine="415"/>
    </w:pPr>
    <w:rPr>
      <w:sz w:val="22"/>
    </w:rPr>
  </w:style>
  <w:style w:type="paragraph" w:customStyle="1" w:styleId="afffffffff9">
    <w:name w:val="표지:보고서명"/>
    <w:basedOn w:val="af9"/>
    <w:rsid w:val="001D4084"/>
    <w:pPr>
      <w:jc w:val="center"/>
    </w:pPr>
    <w:rPr>
      <w:rFonts w:ascii="궁서체" w:eastAsia="궁서체" w:hAnsi="궁서체"/>
      <w:snapToGrid w:val="0"/>
      <w:sz w:val="72"/>
      <w:szCs w:val="28"/>
    </w:rPr>
  </w:style>
  <w:style w:type="paragraph" w:customStyle="1" w:styleId="afffffffffa">
    <w:name w:val="내용:(가)"/>
    <w:basedOn w:val="1ff6"/>
    <w:rsid w:val="001D4084"/>
    <w:pPr>
      <w:ind w:firstLineChars="300" w:firstLine="622"/>
    </w:pPr>
  </w:style>
  <w:style w:type="paragraph" w:customStyle="1" w:styleId="1ff7">
    <w:name w:val="내용:1)"/>
    <w:basedOn w:val="afffffffffa"/>
    <w:rsid w:val="001D4084"/>
    <w:pPr>
      <w:ind w:firstLineChars="400" w:firstLine="830"/>
    </w:pPr>
  </w:style>
  <w:style w:type="paragraph" w:customStyle="1" w:styleId="afffffffffb">
    <w:name w:val="표지:날짜"/>
    <w:basedOn w:val="afffffffff9"/>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c">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d">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e"/>
    <w:next w:val="-f"/>
    <w:rsid w:val="001D4084"/>
    <w:rPr>
      <w:rFonts w:ascii="굴림체"/>
    </w:rPr>
  </w:style>
  <w:style w:type="paragraph" w:customStyle="1" w:styleId="afffffffffe">
    <w:name w:val="네모글머리"/>
    <w:basedOn w:val="af9"/>
    <w:next w:val="affffffffff"/>
    <w:rsid w:val="001D4084"/>
    <w:pPr>
      <w:tabs>
        <w:tab w:val="num" w:pos="360"/>
      </w:tabs>
      <w:autoSpaceDE w:val="0"/>
      <w:autoSpaceDN w:val="0"/>
    </w:pPr>
    <w:rPr>
      <w:rFonts w:ascii="Arial" w:eastAsia="굴림체" w:hAnsi="Arial"/>
      <w:szCs w:val="24"/>
    </w:rPr>
  </w:style>
  <w:style w:type="paragraph" w:customStyle="1" w:styleId="affffffffff">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f0"/>
    <w:rsid w:val="001D4084"/>
  </w:style>
  <w:style w:type="paragraph" w:customStyle="1" w:styleId="affffffffff0">
    <w:name w:val="점검결과 종합의견"/>
    <w:basedOn w:val="affffffffff"/>
    <w:rsid w:val="001D4084"/>
  </w:style>
  <w:style w:type="paragraph" w:customStyle="1" w:styleId="-f0">
    <w:name w:val="글머리-쓰지말것"/>
    <w:basedOn w:val="afffffffffe"/>
    <w:next w:val="af9"/>
    <w:rsid w:val="001D4084"/>
    <w:rPr>
      <w:rFonts w:ascii="굴림체"/>
    </w:rPr>
  </w:style>
  <w:style w:type="paragraph" w:customStyle="1" w:styleId="-f1">
    <w:name w:val="글머리-현상 문제점 개선사항"/>
    <w:basedOn w:val="afffffffffe"/>
    <w:rsid w:val="001D4084"/>
    <w:rPr>
      <w:rFonts w:ascii="굴림체"/>
    </w:rPr>
  </w:style>
  <w:style w:type="paragraph" w:customStyle="1" w:styleId="affffffffff1">
    <w:name w:val="분야별 종합의견"/>
    <w:basedOn w:val="afffffffffe"/>
    <w:rsid w:val="001D4084"/>
    <w:rPr>
      <w:rFonts w:ascii="굴림체"/>
    </w:rPr>
  </w:style>
  <w:style w:type="paragraph" w:customStyle="1" w:styleId="-f2">
    <w:name w:val="글머리-별첨"/>
    <w:basedOn w:val="afffffffffe"/>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9"/>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affffffffff2"/>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b"/>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f5"/>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f3">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f4"/>
    <w:rsid w:val="001D4084"/>
    <w:pPr>
      <w:tabs>
        <w:tab w:val="left" w:pos="330"/>
      </w:tabs>
      <w:ind w:left="425" w:hanging="425"/>
    </w:pPr>
  </w:style>
  <w:style w:type="paragraph" w:customStyle="1" w:styleId="affffffffff4">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f4"/>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f1">
    <w:name w:val="표내부점2"/>
    <w:basedOn w:val="affffffffff4"/>
    <w:rsid w:val="001D4084"/>
    <w:pPr>
      <w:tabs>
        <w:tab w:val="left" w:pos="440"/>
        <w:tab w:val="num" w:pos="530"/>
      </w:tabs>
      <w:spacing w:line="240" w:lineRule="exact"/>
      <w:ind w:left="425" w:hanging="255"/>
    </w:pPr>
    <w:rPr>
      <w:rFonts w:ascii="굴림체"/>
    </w:rPr>
  </w:style>
  <w:style w:type="paragraph" w:styleId="affffffffff5">
    <w:name w:val="Body Text First Indent"/>
    <w:basedOn w:val="affffff5"/>
    <w:link w:val="affffffffff6"/>
    <w:rsid w:val="001D4084"/>
    <w:pPr>
      <w:spacing w:after="180"/>
      <w:ind w:left="0" w:firstLine="210"/>
    </w:pPr>
    <w:rPr>
      <w:rFonts w:hAnsi="바탕체" w:cs="Times New Roman"/>
      <w:sz w:val="20"/>
      <w:lang w:val="x-none" w:eastAsia="x-none"/>
    </w:rPr>
  </w:style>
  <w:style w:type="paragraph" w:styleId="2f2">
    <w:name w:val="Body Text First Indent 2"/>
    <w:basedOn w:val="afffffff2"/>
    <w:link w:val="2f3"/>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4">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e">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5">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6">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c">
    <w:name w:val="List Bullet 4"/>
    <w:basedOn w:val="af9"/>
    <w:next w:val="56"/>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6">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f7">
    <w:name w:val="표 안의 글머리 기호"/>
    <w:basedOn w:val="2f6"/>
    <w:rsid w:val="001D4084"/>
    <w:pPr>
      <w:tabs>
        <w:tab w:val="clear" w:pos="500"/>
        <w:tab w:val="num" w:pos="515"/>
      </w:tabs>
      <w:ind w:left="515" w:hanging="300"/>
    </w:pPr>
    <w:rPr>
      <w:b w:val="0"/>
      <w:bCs w:val="0"/>
      <w:sz w:val="22"/>
    </w:rPr>
  </w:style>
  <w:style w:type="paragraph" w:customStyle="1" w:styleId="2f7">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d">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f">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7">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7"/>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f8">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f9">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fa">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fb">
    <w:name w:val="가. 검토현황"/>
    <w:basedOn w:val="511"/>
    <w:rsid w:val="001D4084"/>
    <w:pPr>
      <w:ind w:leftChars="100" w:left="100"/>
    </w:pPr>
    <w:rPr>
      <w:sz w:val="24"/>
    </w:rPr>
  </w:style>
  <w:style w:type="paragraph" w:customStyle="1" w:styleId="affffffffffc">
    <w:name w:val="나.문제점 및 개선방향"/>
    <w:basedOn w:val="affffffffffb"/>
    <w:rsid w:val="001D4084"/>
  </w:style>
  <w:style w:type="character" w:customStyle="1" w:styleId="p14bc01ls1">
    <w:name w:val="p14 b c01 ls1"/>
    <w:basedOn w:val="afa"/>
    <w:rsid w:val="001D4084"/>
  </w:style>
  <w:style w:type="paragraph" w:customStyle="1" w:styleId="affffffffffd">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e">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f">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f0">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f1">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f2">
    <w:name w:val="표 본문"/>
    <w:basedOn w:val="af9"/>
    <w:rsid w:val="001D4084"/>
    <w:pPr>
      <w:spacing w:line="240" w:lineRule="atLeast"/>
      <w:jc w:val="left"/>
    </w:pPr>
    <w:rPr>
      <w:rFonts w:ascii="굴림" w:eastAsia="굴림"/>
    </w:rPr>
  </w:style>
  <w:style w:type="paragraph" w:customStyle="1" w:styleId="afffffffffff3">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f4">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8">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f5">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f6">
    <w:name w:val="표 제목"/>
    <w:basedOn w:val="af9"/>
    <w:rsid w:val="001D4084"/>
    <w:pPr>
      <w:spacing w:before="80" w:after="80" w:line="200" w:lineRule="atLeast"/>
      <w:jc w:val="center"/>
    </w:pPr>
    <w:rPr>
      <w:rFonts w:eastAsia="굴림체"/>
      <w:b/>
      <w:sz w:val="24"/>
    </w:rPr>
  </w:style>
  <w:style w:type="paragraph" w:customStyle="1" w:styleId="afffffffffff7">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f8">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f9">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fa">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9">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fb">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c">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
    <w:name w:val="본문 5 Char"/>
    <w:basedOn w:val="2a"/>
    <w:rsid w:val="001D4084"/>
    <w:pPr>
      <w:ind w:left="1000" w:firstLineChars="181" w:firstLine="398"/>
      <w:jc w:val="both"/>
    </w:pPr>
    <w:rPr>
      <w:rFonts w:hAnsi="Times New Roman"/>
      <w:color w:val="auto"/>
    </w:rPr>
  </w:style>
  <w:style w:type="paragraph" w:customStyle="1" w:styleId="2fa">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9"/>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9"/>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d">
    <w:name w:val="본문스타일"/>
    <w:rsid w:val="001D4084"/>
    <w:rPr>
      <w:rFonts w:ascii="HY신명조" w:eastAsia="HY신명조" w:hAnsi="HY신명조"/>
    </w:rPr>
  </w:style>
  <w:style w:type="paragraph" w:customStyle="1" w:styleId="afffffffffffe">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TOC7">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4">
    <w:name w:val="글머리표1 Char"/>
    <w:rsid w:val="001D4084"/>
    <w:rPr>
      <w:rFonts w:ascii="HY신명조" w:eastAsia="HY신명조" w:hAnsi="HY신명조" w:cs="바탕"/>
      <w:sz w:val="22"/>
      <w:lang w:val="en-US" w:eastAsia="ko-KR" w:bidi="ar-SA"/>
    </w:rPr>
  </w:style>
  <w:style w:type="paragraph" w:customStyle="1" w:styleId="2fb">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1">
    <w:name w:val="글머리표2 Char"/>
    <w:rsid w:val="001D4084"/>
    <w:rPr>
      <w:rFonts w:ascii="HY신명조" w:eastAsia="HY신명조" w:hAnsi="HY신명조" w:cs="바탕"/>
      <w:sz w:val="22"/>
      <w:lang w:val="en-US" w:eastAsia="ko-KR" w:bidi="ar-SA"/>
    </w:rPr>
  </w:style>
  <w:style w:type="paragraph" w:customStyle="1" w:styleId="affffffffffff">
    <w:name w:val="표안 글머리표"/>
    <w:basedOn w:val="1ffb"/>
    <w:rsid w:val="001D4084"/>
    <w:pPr>
      <w:tabs>
        <w:tab w:val="clear" w:pos="180"/>
        <w:tab w:val="num" w:pos="360"/>
      </w:tabs>
      <w:ind w:left="360" w:rightChars="70" w:right="154" w:hanging="223"/>
    </w:pPr>
  </w:style>
  <w:style w:type="paragraph" w:customStyle="1" w:styleId="affffffffffff0">
    <w:name w:val="블릿 들여쓰기"/>
    <w:basedOn w:val="affffffffffff1"/>
    <w:rsid w:val="001D4084"/>
  </w:style>
  <w:style w:type="paragraph" w:customStyle="1" w:styleId="affffffffffff1">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0">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c">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b"/>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d">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e">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f5"/>
    <w:rsid w:val="001D4084"/>
    <w:pPr>
      <w:keepNext/>
      <w:keepLines/>
      <w:adjustRightInd w:val="0"/>
      <w:spacing w:before="120" w:after="480"/>
      <w:textAlignment w:val="baseline"/>
    </w:pPr>
    <w:rPr>
      <w:b/>
      <w:caps/>
      <w:spacing w:val="180"/>
      <w:kern w:val="28"/>
      <w:sz w:val="32"/>
      <w:szCs w:val="22"/>
    </w:rPr>
  </w:style>
  <w:style w:type="paragraph" w:customStyle="1" w:styleId="affffffffffff2">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f7"/>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f3">
    <w:name w:val="annotation text"/>
    <w:basedOn w:val="af9"/>
    <w:link w:val="affffffffffff4"/>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f5">
    <w:name w:val="꼭지"/>
    <w:basedOn w:val="af9"/>
    <w:rsid w:val="001D4084"/>
    <w:pPr>
      <w:snapToGrid w:val="0"/>
      <w:spacing w:line="360" w:lineRule="atLeast"/>
    </w:pPr>
    <w:rPr>
      <w:snapToGrid w:val="0"/>
      <w:szCs w:val="22"/>
    </w:rPr>
  </w:style>
  <w:style w:type="paragraph" w:customStyle="1" w:styleId="affffffffffff6">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e"/>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
    <w:name w:val="목록 없음2"/>
    <w:next w:val="afc"/>
    <w:semiHidden/>
    <w:rsid w:val="001D4084"/>
  </w:style>
  <w:style w:type="paragraph" w:styleId="TOC4">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9"/>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8">
    <w:name w:val="스타일5"/>
    <w:basedOn w:val="af9"/>
    <w:rsid w:val="001D4084"/>
    <w:pPr>
      <w:overflowPunct w:val="0"/>
      <w:autoSpaceDE w:val="0"/>
      <w:autoSpaceDN w:val="0"/>
      <w:textAlignment w:val="bottom"/>
    </w:pPr>
    <w:rPr>
      <w:sz w:val="23"/>
      <w:szCs w:val="23"/>
    </w:rPr>
  </w:style>
  <w:style w:type="paragraph" w:customStyle="1" w:styleId="68">
    <w:name w:val="스타일6"/>
    <w:basedOn w:val="af9"/>
    <w:rsid w:val="001D4084"/>
    <w:pPr>
      <w:jc w:val="center"/>
    </w:pPr>
    <w:rPr>
      <w:b/>
    </w:rPr>
  </w:style>
  <w:style w:type="paragraph" w:customStyle="1" w:styleId="affffffffffff7">
    <w:name w:val="개요글"/>
    <w:basedOn w:val="af9"/>
    <w:rsid w:val="001D4084"/>
    <w:pPr>
      <w:tabs>
        <w:tab w:val="left" w:pos="1134"/>
      </w:tabs>
      <w:spacing w:line="260" w:lineRule="atLeast"/>
      <w:ind w:left="425"/>
    </w:pPr>
    <w:rPr>
      <w:rFonts w:ascii="Arial" w:hAnsi="Arial"/>
      <w:sz w:val="20"/>
    </w:rPr>
  </w:style>
  <w:style w:type="paragraph" w:customStyle="1" w:styleId="affffffffffff8">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f9">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fa">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fb">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fc">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d">
    <w:name w:val="endnote text"/>
    <w:basedOn w:val="af9"/>
    <w:link w:val="affffffffffffe"/>
    <w:rsid w:val="001D4084"/>
    <w:pPr>
      <w:snapToGrid w:val="0"/>
      <w:jc w:val="left"/>
    </w:pPr>
    <w:rPr>
      <w:rFonts w:cs="Times New Roman"/>
      <w:color w:val="auto"/>
      <w:kern w:val="2"/>
      <w:sz w:val="20"/>
      <w:lang w:val="x-none" w:eastAsia="x-none"/>
    </w:rPr>
  </w:style>
  <w:style w:type="paragraph" w:customStyle="1" w:styleId="afffffffffffff">
    <w:name w:val="목차"/>
    <w:basedOn w:val="TOC1"/>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f0">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f1">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f2">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TOC2">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f3">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af9"/>
    <w:next w:val="af9"/>
    <w:autoRedefine/>
    <w:rsid w:val="001D4084"/>
    <w:pPr>
      <w:widowControl/>
      <w:wordWrap/>
      <w:adjustRightInd w:val="0"/>
      <w:spacing w:line="280" w:lineRule="atLeast"/>
      <w:ind w:leftChars="800" w:left="800"/>
      <w:textAlignment w:val="baseline"/>
    </w:pPr>
  </w:style>
  <w:style w:type="paragraph" w:styleId="TOC6">
    <w:name w:val="toc 6"/>
    <w:basedOn w:val="af9"/>
    <w:next w:val="af9"/>
    <w:autoRedefine/>
    <w:rsid w:val="001D4084"/>
    <w:pPr>
      <w:widowControl/>
      <w:wordWrap/>
      <w:adjustRightInd w:val="0"/>
      <w:spacing w:line="280" w:lineRule="atLeast"/>
      <w:ind w:leftChars="1000" w:left="2125"/>
      <w:textAlignment w:val="baseline"/>
    </w:pPr>
  </w:style>
  <w:style w:type="paragraph" w:styleId="TOC8">
    <w:name w:val="toc 8"/>
    <w:basedOn w:val="af9"/>
    <w:next w:val="af9"/>
    <w:autoRedefine/>
    <w:rsid w:val="001D4084"/>
    <w:pPr>
      <w:widowControl/>
      <w:wordWrap/>
      <w:adjustRightInd w:val="0"/>
      <w:spacing w:line="280" w:lineRule="atLeast"/>
      <w:ind w:leftChars="1400" w:left="2975"/>
      <w:textAlignment w:val="baseline"/>
    </w:pPr>
  </w:style>
  <w:style w:type="paragraph" w:styleId="TOC9">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f4">
    <w:name w:val="표_본문(대)"/>
    <w:basedOn w:val="af9"/>
    <w:rsid w:val="001D4084"/>
    <w:pPr>
      <w:autoSpaceDE w:val="0"/>
      <w:autoSpaceDN w:val="0"/>
    </w:pPr>
    <w:rPr>
      <w:rFonts w:eastAsia="굴림체"/>
      <w:sz w:val="20"/>
      <w:szCs w:val="24"/>
    </w:rPr>
  </w:style>
  <w:style w:type="paragraph" w:customStyle="1" w:styleId="afffffffffffff5">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f6">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f7">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f8">
    <w:name w:val="본문바탕"/>
    <w:basedOn w:val="affffff5"/>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f9">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fa">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fb">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1">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f5"/>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f5"/>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
    <w:rsid w:val="001D4084"/>
    <w:pPr>
      <w:autoSpaceDE w:val="0"/>
      <w:autoSpaceDN w:val="0"/>
      <w:ind w:leftChars="650" w:left="1300"/>
    </w:pPr>
    <w:rPr>
      <w:rFonts w:eastAsia="굴림체"/>
      <w:color w:val="auto"/>
      <w:kern w:val="2"/>
      <w:sz w:val="20"/>
      <w:szCs w:val="24"/>
    </w:rPr>
  </w:style>
  <w:style w:type="character" w:customStyle="1" w:styleId="4Char">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fc">
    <w:name w:val="번호매기기"/>
    <w:basedOn w:val="2ff0"/>
    <w:rsid w:val="001D4084"/>
    <w:pPr>
      <w:widowControl/>
      <w:tabs>
        <w:tab w:val="num" w:pos="785"/>
      </w:tabs>
      <w:wordWrap/>
      <w:adjustRightInd w:val="0"/>
      <w:spacing w:line="280" w:lineRule="atLeast"/>
      <w:ind w:left="785" w:hanging="360"/>
      <w:textAlignment w:val="baseline"/>
    </w:pPr>
    <w:rPr>
      <w:sz w:val="22"/>
    </w:rPr>
  </w:style>
  <w:style w:type="paragraph" w:styleId="2ff0">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afffff3">
    <w:name w:val="普通(网站) 字符"/>
    <w:aliases w:val="표준 (웹) 字符,본문(웹) 字符,본문(웹) + 바탕체 字符,일반 (웹) Char1 Char 字符,일반 (웹) Char Char Char 字符,일반 (웹) Char1 Char Char Char 字符,일반 (웹) Char Char Char Char Char 字符,일반 (웹) Char1 Char Char Char Char Char 字符,일반 (웹) Char Char Char Char Char Char Char 字符"/>
    <w:link w:val="afffff2"/>
    <w:uiPriority w:val="99"/>
    <w:rsid w:val="001D4084"/>
    <w:rPr>
      <w:rFonts w:ascii="굴림" w:eastAsia="굴림" w:hAnsi="굴림" w:cs="굴림"/>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fd">
    <w:name w:val="annotation reference"/>
    <w:rsid w:val="001D4084"/>
    <w:rPr>
      <w:sz w:val="18"/>
      <w:szCs w:val="18"/>
    </w:rPr>
  </w:style>
  <w:style w:type="paragraph" w:styleId="afffffffffffffe">
    <w:name w:val="annotation subject"/>
    <w:basedOn w:val="affffffffffff3"/>
    <w:next w:val="affffffffffff3"/>
    <w:link w:val="affffffffffffff"/>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f1">
    <w:name w:val="꼭지내용/2단계"/>
    <w:basedOn w:val="-0"/>
    <w:link w:val="2Char2"/>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2">
    <w:name w:val="꼭지내용/2단계 Char"/>
    <w:link w:val="2ff1"/>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f3">
    <w:name w:val="기준서식"/>
    <w:basedOn w:val="af9"/>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1">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f5">
    <w:name w:val="김종일"/>
    <w:rsid w:val="00FC76DA"/>
    <w:rPr>
      <w:color w:val="000000"/>
      <w:sz w:val="22"/>
    </w:rPr>
  </w:style>
  <w:style w:type="paragraph" w:customStyle="1" w:styleId="1-1--1">
    <w:name w:val="유형1-1 --&gt; 1)"/>
    <w:basedOn w:val="affffffffffffff6"/>
    <w:rsid w:val="00FC76DA"/>
    <w:pPr>
      <w:numPr>
        <w:numId w:val="43"/>
      </w:numPr>
    </w:pPr>
    <w:rPr>
      <w:rFonts w:ascii="굴림체" w:eastAsia="굴림체" w:hAnsi="굴림체"/>
    </w:rPr>
  </w:style>
  <w:style w:type="paragraph" w:customStyle="1" w:styleId="af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a"/>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b"/>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b"/>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b"/>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f4"/>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f8"/>
    <w:rsid w:val="00FC76DA"/>
    <w:pPr>
      <w:jc w:val="both"/>
    </w:pPr>
    <w:rPr>
      <w:b/>
      <w:bCs/>
      <w:sz w:val="28"/>
      <w:szCs w:val="28"/>
    </w:rPr>
  </w:style>
  <w:style w:type="paragraph" w:customStyle="1" w:styleId="af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fa">
    <w:name w:val="표지:감리명"/>
    <w:basedOn w:val="affffffffffffff9"/>
    <w:rsid w:val="00FC76DA"/>
  </w:style>
  <w:style w:type="paragraph" w:customStyle="1" w:styleId="affffffffffffffb">
    <w:name w:val="표지:회사명"/>
    <w:basedOn w:val="affffffffffffffa"/>
    <w:rsid w:val="00FC76DA"/>
    <w:rPr>
      <w:b w:val="0"/>
      <w:bCs w:val="0"/>
    </w:rPr>
  </w:style>
  <w:style w:type="paragraph" w:customStyle="1" w:styleId="af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fe">
    <w:name w:val="제출문:내용"/>
    <w:basedOn w:val="affffffffffffffd"/>
    <w:rsid w:val="00FC76DA"/>
    <w:pPr>
      <w:ind w:firstLine="682"/>
    </w:pPr>
    <w:rPr>
      <w:rFonts w:ascii="바탕체" w:eastAsia="바탕체" w:hAnsi="Tms Rmn" w:cs="Times New Roman"/>
      <w:u w:val="none"/>
    </w:rPr>
  </w:style>
  <w:style w:type="paragraph" w:customStyle="1" w:styleId="afffffffffffffff">
    <w:name w:val="목차:순서(대)"/>
    <w:basedOn w:val="affffffffffffffc"/>
    <w:rsid w:val="00FC76DA"/>
    <w:pPr>
      <w:ind w:firstLine="1070"/>
      <w:jc w:val="both"/>
    </w:pPr>
    <w:rPr>
      <w:sz w:val="28"/>
      <w:szCs w:val="28"/>
    </w:rPr>
  </w:style>
  <w:style w:type="paragraph" w:customStyle="1" w:styleId="afffffffffffffff0">
    <w:name w:val="제출문:날짜"/>
    <w:basedOn w:val="affffffffffffffe"/>
    <w:rsid w:val="00FC76DA"/>
    <w:pPr>
      <w:ind w:firstLine="7051"/>
      <w:jc w:val="right"/>
    </w:pPr>
    <w:rPr>
      <w:sz w:val="26"/>
      <w:szCs w:val="26"/>
    </w:rPr>
  </w:style>
  <w:style w:type="paragraph" w:customStyle="1" w:styleId="afffffffffffffff1">
    <w:name w:val="제출문:대표이사"/>
    <w:basedOn w:val="affffffffffffffe"/>
    <w:rsid w:val="00FC76DA"/>
    <w:pPr>
      <w:ind w:firstLine="0"/>
      <w:jc w:val="right"/>
    </w:pPr>
    <w:rPr>
      <w:sz w:val="30"/>
      <w:szCs w:val="30"/>
    </w:rPr>
  </w:style>
  <w:style w:type="paragraph" w:customStyle="1" w:styleId="afffffffffffffff2">
    <w:name w:val="제출문:감리인"/>
    <w:basedOn w:val="afffffffffffffff1"/>
    <w:rsid w:val="00FC76DA"/>
    <w:rPr>
      <w:sz w:val="22"/>
      <w:szCs w:val="22"/>
    </w:rPr>
  </w:style>
  <w:style w:type="paragraph" w:customStyle="1" w:styleId="afffffffffffffff3">
    <w:name w:val="목차:순서(소)"/>
    <w:basedOn w:val="afffffffffffffff"/>
    <w:rsid w:val="00FC76DA"/>
    <w:pPr>
      <w:ind w:firstLine="1604"/>
    </w:pPr>
  </w:style>
  <w:style w:type="paragraph" w:customStyle="1" w:styleId="af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2">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b"/>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2">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2"/>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fa">
    <w:name w:val="스타일 (기호) 바탕체"/>
    <w:basedOn w:val="afa"/>
    <w:rsid w:val="00FC76DA"/>
  </w:style>
  <w:style w:type="paragraph" w:customStyle="1" w:styleId="2ff3">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b"/>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f0"/>
    <w:rsid w:val="00FC76DA"/>
    <w:pPr>
      <w:tabs>
        <w:tab w:val="num" w:pos="375"/>
      </w:tabs>
      <w:spacing w:line="360" w:lineRule="auto"/>
      <w:ind w:left="375" w:hanging="375"/>
    </w:pPr>
    <w:rPr>
      <w:rFonts w:ascii="굴림체"/>
      <w:b/>
      <w:sz w:val="24"/>
    </w:rPr>
  </w:style>
  <w:style w:type="paragraph" w:customStyle="1" w:styleId="af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3">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9"/>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a"/>
    <w:rsid w:val="00FC76DA"/>
    <w:pPr>
      <w:ind w:left="2013" w:firstLineChars="148" w:firstLine="326"/>
      <w:jc w:val="both"/>
    </w:pPr>
    <w:rPr>
      <w:rFonts w:hAnsi="Times New Roman"/>
      <w:color w:val="auto"/>
    </w:rPr>
  </w:style>
  <w:style w:type="paragraph" w:customStyle="1" w:styleId="85">
    <w:name w:val="본문 8"/>
    <w:basedOn w:val="2a"/>
    <w:rsid w:val="00FC76DA"/>
    <w:pPr>
      <w:ind w:left="2296" w:firstLineChars="40" w:firstLine="96"/>
      <w:jc w:val="both"/>
    </w:pPr>
    <w:rPr>
      <w:rFonts w:hAnsi="Times New Roman"/>
      <w:color w:val="auto"/>
    </w:rPr>
  </w:style>
  <w:style w:type="paragraph" w:customStyle="1" w:styleId="96">
    <w:name w:val="본문 9"/>
    <w:basedOn w:val="2a"/>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8"/>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f4"/>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4">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4">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5">
    <w:name w:val="글머리 3"/>
    <w:basedOn w:val="afffffb"/>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b"/>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6">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f6">
    <w:name w:val="일반"/>
    <w:basedOn w:val="af9"/>
    <w:autoRedefine/>
    <w:rsid w:val="00FC76DA"/>
    <w:pPr>
      <w:ind w:left="314" w:firstLine="480"/>
    </w:pPr>
    <w:rPr>
      <w:rFonts w:ascii="굴림체" w:eastAsia="굴림체" w:hAnsi="굴림체"/>
      <w:sz w:val="20"/>
    </w:rPr>
  </w:style>
  <w:style w:type="character" w:styleId="af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7">
    <w:name w:val="표 구분선3"/>
    <w:basedOn w:val="afb"/>
    <w:next w:val="affe"/>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5">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8">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1">
    <w:name w:val="바탕글 Char"/>
    <w:link w:val="aff9"/>
    <w:locked/>
    <w:rsid w:val="00C07C12"/>
    <w:rPr>
      <w:kern w:val="2"/>
      <w:sz w:val="22"/>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afffffc">
    <w:name w:val="正文缩进 字符"/>
    <w:aliases w:val="Normal Indent ns 字符,제안2 字符,표준 들여쓰기 Char 字符,표준 들여쓰기 Char1 Char 字符,표준 들여쓰기 Char Char Char 字符,표준 들여쓰기 Char2 Char 字符,표준 들여쓰기 Char Char1 Char 字符,표준 들여쓰기 Char1 Char Char Char 字符,표준 들여쓰기 Char Char Char Char Char 字符,표준 들여쓰기 Char1 Char1 Char 字符"/>
    <w:link w:val="afffffb"/>
    <w:locked/>
    <w:rsid w:val="004466B1"/>
    <w:rPr>
      <w:rFonts w:ascii="바탕체"/>
      <w:color w:val="000000"/>
      <w:sz w:val="22"/>
    </w:rPr>
  </w:style>
  <w:style w:type="character" w:customStyle="1" w:styleId="affffffffffff4">
    <w:name w:val="批注文字 字符"/>
    <w:link w:val="affffffffffff3"/>
    <w:locked/>
    <w:rsid w:val="004466B1"/>
    <w:rPr>
      <w:rFonts w:ascii="바탕체"/>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affffffffffffe">
    <w:name w:val="尾注文本 字符"/>
    <w:link w:val="affffffffffffd"/>
    <w:locked/>
    <w:rsid w:val="004466B1"/>
    <w:rPr>
      <w:kern w:val="2"/>
    </w:rPr>
  </w:style>
  <w:style w:type="character" w:customStyle="1" w:styleId="affffffffff2">
    <w:name w:val="标题 字符"/>
    <w:link w:val="a9"/>
    <w:locked/>
    <w:rsid w:val="004466B1"/>
    <w:rPr>
      <w:rFonts w:ascii="굴림체" w:eastAsia="굴림체"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affffffffffffffffa">
    <w:name w:val="副标题 字符"/>
    <w:link w:val="affffffffffffffffb"/>
    <w:uiPriority w:val="11"/>
    <w:locked/>
    <w:rsid w:val="004466B1"/>
    <w:rPr>
      <w:rFonts w:ascii="맑은 고딕" w:eastAsia="맑은 고딕" w:hAnsi="맑은 고딕"/>
      <w:kern w:val="2"/>
      <w:sz w:val="24"/>
      <w:szCs w:val="24"/>
    </w:rPr>
  </w:style>
  <w:style w:type="character" w:customStyle="1" w:styleId="affffffffff6">
    <w:name w:val="正文文本首行缩进 字符"/>
    <w:link w:val="affffffffff5"/>
    <w:locked/>
    <w:rsid w:val="004466B1"/>
    <w:rPr>
      <w:kern w:val="2"/>
    </w:rPr>
  </w:style>
  <w:style w:type="character" w:customStyle="1" w:styleId="Char16">
    <w:name w:val="본문 들여쓰기 Char1"/>
    <w:rsid w:val="004466B1"/>
    <w:rPr>
      <w:kern w:val="2"/>
      <w:sz w:val="22"/>
    </w:rPr>
  </w:style>
  <w:style w:type="character" w:customStyle="1" w:styleId="2f3">
    <w:name w:val="正文文本首行缩进 2 字符"/>
    <w:link w:val="2f2"/>
    <w:locked/>
    <w:rsid w:val="004466B1"/>
    <w:rPr>
      <w:kern w:val="2"/>
    </w:rPr>
  </w:style>
  <w:style w:type="character" w:customStyle="1" w:styleId="affffffffffffffffc">
    <w:name w:val="注释标题 字符"/>
    <w:link w:val="affffffffffffffffd"/>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affffffffffffff">
    <w:name w:val="批注主题 字符"/>
    <w:link w:val="afffffffffffffe"/>
    <w:locked/>
    <w:rsid w:val="004466B1"/>
    <w:rPr>
      <w:rFonts w:ascii="바탕체"/>
      <w:b/>
      <w:bCs/>
      <w:sz w:val="24"/>
      <w:szCs w:val="22"/>
    </w:rPr>
  </w:style>
  <w:style w:type="character" w:customStyle="1" w:styleId="affffffffffffffffe">
    <w:name w:val="引用 字符"/>
    <w:link w:val="afffffffffffffffff"/>
    <w:uiPriority w:val="29"/>
    <w:locked/>
    <w:rsid w:val="004466B1"/>
    <w:rPr>
      <w:rFonts w:ascii="바탕체" w:hAnsi="바탕체"/>
      <w:i/>
      <w:iCs/>
      <w:color w:val="000000"/>
      <w:kern w:val="2"/>
      <w:sz w:val="22"/>
    </w:rPr>
  </w:style>
  <w:style w:type="character" w:customStyle="1" w:styleId="afffffffffffffffff0">
    <w:name w:val="明显引用 字符"/>
    <w:link w:val="afffffffffffffffff1"/>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f5"/>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ff2">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6">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f3">
    <w:name w:val="표내용(가운데)"/>
    <w:basedOn w:val="afffffff4"/>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7">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f4">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9">
    <w:name w:val="산출물3_본문"/>
    <w:basedOn w:val="3f2"/>
    <w:autoRedefine/>
    <w:rsid w:val="004466B1"/>
    <w:pPr>
      <w:tabs>
        <w:tab w:val="clear" w:pos="134"/>
      </w:tabs>
      <w:spacing w:after="0"/>
      <w:ind w:left="720"/>
    </w:pPr>
  </w:style>
  <w:style w:type="paragraph" w:customStyle="1" w:styleId="3fa">
    <w:name w:val="산출물3_리스트"/>
    <w:basedOn w:val="3f9"/>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f5">
    <w:name w:val="산출물목차부록"/>
    <w:basedOn w:val="1ffff5"/>
    <w:rsid w:val="004466B1"/>
    <w:pPr>
      <w:tabs>
        <w:tab w:val="clear" w:pos="885"/>
      </w:tabs>
      <w:ind w:left="0" w:firstLine="0"/>
    </w:pPr>
  </w:style>
  <w:style w:type="paragraph" w:customStyle="1" w:styleId="2ff8">
    <w:name w:val="산출물목차2"/>
    <w:basedOn w:val="2ff7"/>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f6">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f7">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f8">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f9">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7">
    <w:name w:val="빈칸 Char"/>
    <w:link w:val="afffffffffffffffffa"/>
    <w:locked/>
    <w:rsid w:val="004466B1"/>
    <w:rPr>
      <w:rFonts w:ascii="바탕" w:hAnsi="바탕"/>
      <w:kern w:val="2"/>
      <w:sz w:val="22"/>
      <w:szCs w:val="24"/>
    </w:rPr>
  </w:style>
  <w:style w:type="paragraph" w:customStyle="1" w:styleId="afffffffffffffffffa">
    <w:name w:val="빈칸"/>
    <w:basedOn w:val="af9"/>
    <w:link w:val="Char7"/>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fb">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8">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b"/>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b"/>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b"/>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fc">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각주 텍스트 Char1"/>
    <w:semiHidden/>
    <w:rsid w:val="004466B1"/>
    <w:rPr>
      <w:kern w:val="2"/>
      <w:sz w:val="22"/>
    </w:rPr>
  </w:style>
  <w:style w:type="paragraph" w:customStyle="1" w:styleId="2ff9">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fd">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8">
    <w:name w:val="그림목차 Char"/>
    <w:link w:val="afffffffffffffffffe"/>
    <w:locked/>
    <w:rsid w:val="004466B1"/>
    <w:rPr>
      <w:rFonts w:cs="바탕"/>
      <w:bCs/>
      <w:color w:val="000000"/>
      <w:kern w:val="2"/>
      <w:sz w:val="22"/>
      <w:szCs w:val="22"/>
      <w:lang w:val="en-US" w:eastAsia="ko-KR" w:bidi="ar-SA"/>
    </w:rPr>
  </w:style>
  <w:style w:type="paragraph" w:customStyle="1" w:styleId="afffffffffffffffffe">
    <w:name w:val="그림목차"/>
    <w:next w:val="af9"/>
    <w:link w:val="Char8"/>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ff">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6">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ff0">
    <w:name w:val="Subtle Emphasis"/>
    <w:uiPriority w:val="19"/>
    <w:qFormat/>
    <w:rsid w:val="004466B1"/>
    <w:rPr>
      <w:i/>
      <w:iCs/>
      <w:color w:val="808080"/>
    </w:rPr>
  </w:style>
  <w:style w:type="character" w:styleId="affffffffffffffffff1">
    <w:name w:val="Intense Emphasis"/>
    <w:uiPriority w:val="21"/>
    <w:qFormat/>
    <w:rsid w:val="004466B1"/>
    <w:rPr>
      <w:b/>
      <w:bCs/>
      <w:i/>
      <w:iCs/>
      <w:color w:val="4F81BD"/>
    </w:rPr>
  </w:style>
  <w:style w:type="character" w:styleId="affffffffffffffffff2">
    <w:name w:val="Subtle Reference"/>
    <w:uiPriority w:val="31"/>
    <w:qFormat/>
    <w:rsid w:val="004466B1"/>
    <w:rPr>
      <w:smallCaps/>
      <w:color w:val="C0504D"/>
      <w:u w:val="single"/>
    </w:rPr>
  </w:style>
  <w:style w:type="character" w:styleId="affffffffffffffffff3">
    <w:name w:val="Intense Reference"/>
    <w:uiPriority w:val="32"/>
    <w:qFormat/>
    <w:rsid w:val="004466B1"/>
    <w:rPr>
      <w:b/>
      <w:bCs/>
      <w:smallCaps/>
      <w:color w:val="C0504D"/>
      <w:spacing w:val="5"/>
      <w:u w:val="single"/>
    </w:rPr>
  </w:style>
  <w:style w:type="character" w:styleId="affffffffffffffffff4">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바탕" w:eastAsia="바탕" w:hAnsi="Courier New" w:cs="Courier New"/>
      <w:kern w:val="2"/>
    </w:rPr>
  </w:style>
  <w:style w:type="character" w:customStyle="1" w:styleId="z-0">
    <w:name w:val="z-窗体顶端 字符"/>
    <w:link w:val="z-"/>
    <w:rsid w:val="004466B1"/>
    <w:rPr>
      <w:rFonts w:ascii="Arial" w:eastAsia="바탕" w:hAnsi="Arial" w:cs="Arial"/>
      <w:vanish/>
      <w:color w:val="000000"/>
      <w:sz w:val="16"/>
      <w:szCs w:val="16"/>
    </w:rPr>
  </w:style>
  <w:style w:type="character" w:customStyle="1" w:styleId="z-2">
    <w:name w:val="z-窗体底端 字符"/>
    <w:link w:val="z-1"/>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e">
    <w:name w:val="문서 구조 Char1"/>
    <w:semiHidden/>
    <w:rsid w:val="004466B1"/>
    <w:rPr>
      <w:rFonts w:ascii="굴림" w:eastAsia="굴림"/>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fd">
    <w:name w:val="Note Heading"/>
    <w:basedOn w:val="af9"/>
    <w:next w:val="af9"/>
    <w:link w:val="affffffffffffffffc"/>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affffffffffffffffb">
    <w:name w:val="Subtitle"/>
    <w:basedOn w:val="af9"/>
    <w:next w:val="af9"/>
    <w:link w:val="affffffffffffffffa"/>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2">
    <w:name w:val="부제 Char1"/>
    <w:rsid w:val="004466B1"/>
    <w:rPr>
      <w:rFonts w:ascii="맑은 고딕" w:eastAsia="돋움" w:hAnsi="맑은 고딕" w:cs="Times New Roman"/>
      <w:i/>
      <w:iCs/>
      <w:kern w:val="2"/>
      <w:sz w:val="24"/>
      <w:szCs w:val="24"/>
    </w:rPr>
  </w:style>
  <w:style w:type="paragraph" w:styleId="afffffffffffffffff">
    <w:name w:val="Quote"/>
    <w:basedOn w:val="af9"/>
    <w:next w:val="af9"/>
    <w:link w:val="affffffffffffffffe"/>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afffffffffffffffff1">
    <w:name w:val="Intense Quote"/>
    <w:basedOn w:val="af9"/>
    <w:next w:val="af9"/>
    <w:link w:val="afffffffffffffffff0"/>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a">
    <w:name w:val="표 구분선2"/>
    <w:basedOn w:val="afb"/>
    <w:next w:val="affe"/>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f5">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f6">
    <w:name w:val="Emphasis"/>
    <w:uiPriority w:val="20"/>
    <w:qFormat/>
    <w:rsid w:val="00F762F0"/>
    <w:rPr>
      <w:i/>
      <w:iCs/>
    </w:rPr>
  </w:style>
  <w:style w:type="paragraph" w:styleId="affffffffffffffffff7">
    <w:name w:val="No Spacing"/>
    <w:uiPriority w:val="1"/>
    <w:qFormat/>
    <w:rsid w:val="00F762F0"/>
    <w:pPr>
      <w:widowControl w:val="0"/>
      <w:wordWrap w:val="0"/>
      <w:jc w:val="both"/>
    </w:pPr>
    <w:rPr>
      <w:color w:val="000000"/>
      <w:kern w:val="2"/>
      <w:sz w:val="22"/>
    </w:rPr>
  </w:style>
  <w:style w:type="numbering" w:customStyle="1" w:styleId="3fb">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f8">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f9">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fa">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fb">
    <w:name w:val="에이스_표_제목"/>
    <w:next w:val="af9"/>
    <w:link w:val="Char9"/>
    <w:qFormat/>
    <w:rsid w:val="002A07EB"/>
    <w:pPr>
      <w:spacing w:before="120"/>
      <w:ind w:left="1219"/>
    </w:pPr>
    <w:rPr>
      <w:rFonts w:ascii="돋움" w:eastAsia="돋움" w:hAnsi="돋움"/>
      <w:b/>
      <w:color w:val="800000"/>
      <w:kern w:val="2"/>
    </w:rPr>
  </w:style>
  <w:style w:type="character" w:customStyle="1" w:styleId="Char9">
    <w:name w:val="에이스_표_제목 Char"/>
    <w:link w:val="affffffffffffffffffb"/>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
    <w:name w:val="본문 6 Char"/>
    <w:link w:val="64"/>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fc">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b">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fd">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2">
    <w:name w:val="1. 제목 Char"/>
    <w:link w:val="1f5"/>
    <w:locked/>
    <w:rsid w:val="00EA17DA"/>
    <w:rPr>
      <w:rFonts w:eastAsia="바탕" w:cs="Times New Roman"/>
      <w:b/>
      <w:bCs/>
      <w:sz w:val="24"/>
      <w:szCs w:val="24"/>
      <w:lang w:bidi="ar-SA"/>
    </w:rPr>
  </w:style>
  <w:style w:type="character" w:customStyle="1" w:styleId="TOC30">
    <w:name w:val="TOC 3 字符"/>
    <w:link w:val="TOC3"/>
    <w:uiPriority w:val="39"/>
    <w:rsid w:val="00EA17DA"/>
    <w:rPr>
      <w:kern w:val="2"/>
      <w:sz w:val="22"/>
    </w:rPr>
  </w:style>
  <w:style w:type="character" w:customStyle="1" w:styleId="1Char">
    <w:name w:val="스타일1 Char"/>
    <w:link w:val="1d"/>
    <w:uiPriority w:val="1"/>
    <w:rsid w:val="00EA17DA"/>
    <w:rPr>
      <w:rFonts w:ascii="바탕체" w:hAnsi="바탕체"/>
      <w:b/>
      <w:kern w:val="2"/>
      <w:sz w:val="18"/>
    </w:rPr>
  </w:style>
  <w:style w:type="character" w:customStyle="1" w:styleId="2Char0">
    <w:name w:val="스타일2 Char"/>
    <w:link w:val="24"/>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0">
    <w:name w:val="제목1 Char"/>
    <w:link w:val="1f"/>
    <w:rsid w:val="00EA17DA"/>
    <w:rPr>
      <w:rFonts w:cs="Times New Roman"/>
      <w:b/>
      <w:color w:val="000000"/>
      <w:sz w:val="34"/>
      <w:lang w:bidi="ar-SA"/>
    </w:rPr>
  </w:style>
  <w:style w:type="paragraph" w:customStyle="1" w:styleId="affffffffffffffffffe">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ff">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ff0">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ff1">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ff2">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3">
    <w:name w:val="본문 1 Char"/>
    <w:link w:val="1fb"/>
    <w:rsid w:val="00EA17DA"/>
    <w:rPr>
      <w:rFonts w:ascii="바탕체"/>
      <w:kern w:val="28"/>
      <w:sz w:val="24"/>
    </w:rPr>
  </w:style>
  <w:style w:type="character" w:styleId="afffffffffffffffffff3">
    <w:name w:val="Placeholder Text"/>
    <w:uiPriority w:val="99"/>
    <w:semiHidden/>
    <w:rsid w:val="00EA17DA"/>
    <w:rPr>
      <w:color w:val="808080"/>
    </w:rPr>
  </w:style>
  <w:style w:type="paragraph" w:customStyle="1" w:styleId="afffffffffffffffffff4">
    <w:name w:val="예제코드"/>
    <w:basedOn w:val="afffffb"/>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6"/>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4"/>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6"/>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f5">
    <w:name w:val="표내용(가운데정렬)"/>
    <w:basedOn w:val="afffffff4"/>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f6">
    <w:name w:val="변경이력 내용"/>
    <w:basedOn w:val="af9"/>
    <w:autoRedefine/>
    <w:rsid w:val="00EA17DA"/>
    <w:pPr>
      <w:textAlignment w:val="center"/>
    </w:pPr>
    <w:rPr>
      <w:noProof/>
      <w:szCs w:val="22"/>
    </w:rPr>
  </w:style>
  <w:style w:type="paragraph" w:customStyle="1" w:styleId="afffffffffffffffffff7">
    <w:name w:val="변경이력 내용(가운데정렬)"/>
    <w:basedOn w:val="afffffffffffffffffff6"/>
    <w:autoRedefine/>
    <w:rsid w:val="00EA17DA"/>
    <w:pPr>
      <w:jc w:val="center"/>
    </w:pPr>
    <w:rPr>
      <w:rFonts w:cs="바탕"/>
    </w:rPr>
  </w:style>
  <w:style w:type="paragraph" w:customStyle="1" w:styleId="afffffffffffffffffff8">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fa"/>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f9">
    <w:name w:val="변경이력"/>
    <w:basedOn w:val="af9"/>
    <w:autoRedefine/>
    <w:rsid w:val="00EA17DA"/>
    <w:pPr>
      <w:textAlignment w:val="center"/>
    </w:pPr>
    <w:rPr>
      <w:noProof/>
      <w:szCs w:val="22"/>
    </w:rPr>
  </w:style>
  <w:style w:type="paragraph" w:customStyle="1" w:styleId="-ffd">
    <w:name w:val="변경이력 - 가운데정렬"/>
    <w:basedOn w:val="afffffffffffffffffff9"/>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fa">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fb">
    <w:name w:val="변경이력헤더"/>
    <w:basedOn w:val="af9"/>
    <w:autoRedefine/>
    <w:rsid w:val="00EA17DA"/>
    <w:pPr>
      <w:autoSpaceDE w:val="0"/>
      <w:autoSpaceDN w:val="0"/>
      <w:jc w:val="center"/>
    </w:pPr>
    <w:rPr>
      <w:rFonts w:cs="바탕"/>
      <w:noProof/>
    </w:rPr>
  </w:style>
  <w:style w:type="paragraph" w:customStyle="1" w:styleId="afffffffffffffffffffc">
    <w:name w:val="제목(목차)"/>
    <w:basedOn w:val="af9"/>
    <w:autoRedefine/>
    <w:rsid w:val="00EA17DA"/>
    <w:pPr>
      <w:autoSpaceDE w:val="0"/>
      <w:autoSpaceDN w:val="0"/>
      <w:jc w:val="center"/>
    </w:pPr>
    <w:rPr>
      <w:rFonts w:ascii="바탕" w:eastAsia="바탕" w:hAnsi="바탕"/>
      <w:b/>
      <w:sz w:val="36"/>
      <w:szCs w:val="36"/>
    </w:rPr>
  </w:style>
  <w:style w:type="paragraph" w:customStyle="1" w:styleId="2ffc">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fd">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b"/>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fe">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c">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e"/>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ff">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e"/>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e"/>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e"/>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e"/>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e"/>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d">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e"/>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e"/>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e"/>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d">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e"/>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e">
    <w:name w:val="표 테마2"/>
    <w:basedOn w:val="afb"/>
    <w:next w:val="afffffffffff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e"/>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f0">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ff1">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ff2">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e"/>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e"/>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e">
    <w:name w:val="표 테마3"/>
    <w:basedOn w:val="afb"/>
    <w:next w:val="afffffffffff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e"/>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e"/>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e"/>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e"/>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e"/>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e"/>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e"/>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e"/>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e"/>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e"/>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e"/>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e"/>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e"/>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e"/>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e"/>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e"/>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f3">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f4">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e"/>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e"/>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e"/>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e"/>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e"/>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e"/>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e"/>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e"/>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e"/>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e"/>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e"/>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e"/>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e"/>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e"/>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e"/>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f5">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e"/>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e"/>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e"/>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e"/>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e"/>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e"/>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e"/>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e"/>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e"/>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e"/>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e"/>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f6">
    <w:name w:val="서비스"/>
    <w:basedOn w:val="5"/>
    <w:next w:val="affffff5"/>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f7">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f8">
    <w:name w:val="네모본문"/>
    <w:basedOn w:val="affffffff7"/>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e"/>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f9">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e"/>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e"/>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e"/>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e"/>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e"/>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e"/>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e"/>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e"/>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e"/>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e"/>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e"/>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e"/>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e"/>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e"/>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e"/>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e"/>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e"/>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e"/>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e"/>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e"/>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fa">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1238</TotalTime>
  <Pages>4</Pages>
  <Words>246</Words>
  <Characters>1408</Characters>
  <Application>Microsoft Office Word</Application>
  <DocSecurity>0</DocSecurity>
  <Lines>11</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1651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jinchen Yang</cp:lastModifiedBy>
  <cp:revision>16</cp:revision>
  <cp:lastPrinted>2015-10-29T09:28:00Z</cp:lastPrinted>
  <dcterms:created xsi:type="dcterms:W3CDTF">2021-01-17T12:01:00Z</dcterms:created>
  <dcterms:modified xsi:type="dcterms:W3CDTF">2024-11-18T03:52:00Z</dcterms:modified>
  <cp:category/>
</cp:coreProperties>
</file>